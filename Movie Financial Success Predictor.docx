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C6A010" w14:textId="77777777" w:rsidR="00871999" w:rsidRDefault="00871999" w:rsidP="00624975">
      <w:pPr>
        <w:pStyle w:val="Title"/>
      </w:pPr>
      <w:r>
        <w:t>Movie Financial Success Predictor</w:t>
      </w:r>
    </w:p>
    <w:p w14:paraId="7FF74A38" w14:textId="77777777" w:rsidR="00871999" w:rsidRDefault="00871999"/>
    <w:p w14:paraId="4CE74054" w14:textId="77777777" w:rsidR="00624975" w:rsidRPr="00624975" w:rsidRDefault="00624975" w:rsidP="00624975">
      <w:pPr>
        <w:pStyle w:val="Subtitle"/>
      </w:pPr>
      <w:r w:rsidRPr="00624975">
        <w:t>Milind Kulkarni</w:t>
      </w:r>
    </w:p>
    <w:p w14:paraId="5E9BA544" w14:textId="77777777" w:rsidR="00624975" w:rsidRDefault="00624975" w:rsidP="00624975">
      <w:pPr>
        <w:pStyle w:val="Subtitle"/>
      </w:pPr>
      <w:r w:rsidRPr="00624975">
        <w:t>March 1, 2017</w:t>
      </w:r>
    </w:p>
    <w:p w14:paraId="141FF7E0" w14:textId="77777777" w:rsidR="00624975" w:rsidRDefault="00624975" w:rsidP="00624975"/>
    <w:p w14:paraId="2974FB82" w14:textId="77777777" w:rsidR="00624975" w:rsidRDefault="00624975" w:rsidP="00624975"/>
    <w:p w14:paraId="07E1675F" w14:textId="77777777" w:rsidR="00624975" w:rsidRDefault="00624975" w:rsidP="00624975"/>
    <w:p w14:paraId="6D476361" w14:textId="77777777" w:rsidR="00624975" w:rsidRDefault="00624975" w:rsidP="00624975"/>
    <w:p w14:paraId="66BC5F18" w14:textId="77777777" w:rsidR="00624975" w:rsidRPr="00624975" w:rsidRDefault="00624975" w:rsidP="00624975"/>
    <w:p w14:paraId="63991A6C" w14:textId="77777777" w:rsidR="00624975" w:rsidRDefault="00624975">
      <w:pPr>
        <w:rPr>
          <w:i/>
        </w:rPr>
      </w:pPr>
    </w:p>
    <w:sdt>
      <w:sdtPr>
        <w:rPr>
          <w:rFonts w:asciiTheme="minorHAnsi" w:eastAsiaTheme="minorHAnsi" w:hAnsiTheme="minorHAnsi" w:cstheme="minorBidi"/>
          <w:b w:val="0"/>
          <w:bCs w:val="0"/>
          <w:color w:val="auto"/>
          <w:sz w:val="24"/>
          <w:szCs w:val="24"/>
        </w:rPr>
        <w:id w:val="403732090"/>
        <w:docPartObj>
          <w:docPartGallery w:val="Table of Contents"/>
          <w:docPartUnique/>
        </w:docPartObj>
      </w:sdtPr>
      <w:sdtEndPr>
        <w:rPr>
          <w:noProof/>
        </w:rPr>
      </w:sdtEndPr>
      <w:sdtContent>
        <w:p w14:paraId="039780FF" w14:textId="77777777" w:rsidR="00624975" w:rsidRDefault="00624975">
          <w:pPr>
            <w:pStyle w:val="TOCHeading"/>
          </w:pPr>
          <w:r>
            <w:t>Table of Contents</w:t>
          </w:r>
        </w:p>
        <w:p w14:paraId="5230F48B" w14:textId="77777777" w:rsidR="00C61D4D" w:rsidRDefault="00624975">
          <w:pPr>
            <w:pStyle w:val="TOC1"/>
            <w:tabs>
              <w:tab w:val="left" w:pos="480"/>
              <w:tab w:val="right" w:leader="dot" w:pos="9350"/>
            </w:tabs>
            <w:rPr>
              <w:rFonts w:eastAsiaTheme="minorEastAsia"/>
              <w:b w:val="0"/>
              <w:bCs w:val="0"/>
              <w:noProof/>
            </w:rPr>
          </w:pPr>
          <w:r>
            <w:rPr>
              <w:b w:val="0"/>
              <w:bCs w:val="0"/>
            </w:rPr>
            <w:fldChar w:fldCharType="begin"/>
          </w:r>
          <w:r>
            <w:instrText xml:space="preserve"> TOC \o "1-3" \h \z \u </w:instrText>
          </w:r>
          <w:r>
            <w:rPr>
              <w:b w:val="0"/>
              <w:bCs w:val="0"/>
            </w:rPr>
            <w:fldChar w:fldCharType="separate"/>
          </w:r>
          <w:hyperlink w:anchor="_Toc508057574" w:history="1">
            <w:r w:rsidR="00C61D4D" w:rsidRPr="00BE0FED">
              <w:rPr>
                <w:rStyle w:val="Hyperlink"/>
                <w:noProof/>
              </w:rPr>
              <w:t>1.</w:t>
            </w:r>
            <w:r w:rsidR="00C61D4D">
              <w:rPr>
                <w:rFonts w:eastAsiaTheme="minorEastAsia"/>
                <w:b w:val="0"/>
                <w:bCs w:val="0"/>
                <w:noProof/>
              </w:rPr>
              <w:tab/>
            </w:r>
            <w:r w:rsidR="00C61D4D" w:rsidRPr="00BE0FED">
              <w:rPr>
                <w:rStyle w:val="Hyperlink"/>
                <w:noProof/>
              </w:rPr>
              <w:t>Background and problem statement</w:t>
            </w:r>
            <w:r w:rsidR="00C61D4D">
              <w:rPr>
                <w:noProof/>
                <w:webHidden/>
              </w:rPr>
              <w:tab/>
            </w:r>
            <w:r w:rsidR="00C61D4D">
              <w:rPr>
                <w:noProof/>
                <w:webHidden/>
              </w:rPr>
              <w:fldChar w:fldCharType="begin"/>
            </w:r>
            <w:r w:rsidR="00C61D4D">
              <w:rPr>
                <w:noProof/>
                <w:webHidden/>
              </w:rPr>
              <w:instrText xml:space="preserve"> PAGEREF _Toc508057574 \h </w:instrText>
            </w:r>
            <w:r w:rsidR="00C61D4D">
              <w:rPr>
                <w:noProof/>
                <w:webHidden/>
              </w:rPr>
            </w:r>
            <w:r w:rsidR="00C61D4D">
              <w:rPr>
                <w:noProof/>
                <w:webHidden/>
              </w:rPr>
              <w:fldChar w:fldCharType="separate"/>
            </w:r>
            <w:r w:rsidR="00C61D4D">
              <w:rPr>
                <w:noProof/>
                <w:webHidden/>
              </w:rPr>
              <w:t>2</w:t>
            </w:r>
            <w:r w:rsidR="00C61D4D">
              <w:rPr>
                <w:noProof/>
                <w:webHidden/>
              </w:rPr>
              <w:fldChar w:fldCharType="end"/>
            </w:r>
          </w:hyperlink>
        </w:p>
        <w:p w14:paraId="3B225316" w14:textId="77777777" w:rsidR="00C61D4D" w:rsidRDefault="00C61D4D">
          <w:pPr>
            <w:pStyle w:val="TOC1"/>
            <w:tabs>
              <w:tab w:val="left" w:pos="480"/>
              <w:tab w:val="right" w:leader="dot" w:pos="9350"/>
            </w:tabs>
            <w:rPr>
              <w:rFonts w:eastAsiaTheme="minorEastAsia"/>
              <w:b w:val="0"/>
              <w:bCs w:val="0"/>
              <w:noProof/>
            </w:rPr>
          </w:pPr>
          <w:hyperlink w:anchor="_Toc508057575" w:history="1">
            <w:r w:rsidRPr="00BE0FED">
              <w:rPr>
                <w:rStyle w:val="Hyperlink"/>
                <w:noProof/>
              </w:rPr>
              <w:t>2.</w:t>
            </w:r>
            <w:r>
              <w:rPr>
                <w:rFonts w:eastAsiaTheme="minorEastAsia"/>
                <w:b w:val="0"/>
                <w:bCs w:val="0"/>
                <w:noProof/>
              </w:rPr>
              <w:tab/>
            </w:r>
            <w:r w:rsidRPr="00BE0FED">
              <w:rPr>
                <w:rStyle w:val="Hyperlink"/>
                <w:noProof/>
              </w:rPr>
              <w:t>Exploratory Data Analysis</w:t>
            </w:r>
            <w:r>
              <w:rPr>
                <w:noProof/>
                <w:webHidden/>
              </w:rPr>
              <w:tab/>
            </w:r>
            <w:r>
              <w:rPr>
                <w:noProof/>
                <w:webHidden/>
              </w:rPr>
              <w:fldChar w:fldCharType="begin"/>
            </w:r>
            <w:r>
              <w:rPr>
                <w:noProof/>
                <w:webHidden/>
              </w:rPr>
              <w:instrText xml:space="preserve"> PAGEREF _Toc508057575 \h </w:instrText>
            </w:r>
            <w:r>
              <w:rPr>
                <w:noProof/>
                <w:webHidden/>
              </w:rPr>
            </w:r>
            <w:r>
              <w:rPr>
                <w:noProof/>
                <w:webHidden/>
              </w:rPr>
              <w:fldChar w:fldCharType="separate"/>
            </w:r>
            <w:r>
              <w:rPr>
                <w:noProof/>
                <w:webHidden/>
              </w:rPr>
              <w:t>2</w:t>
            </w:r>
            <w:r>
              <w:rPr>
                <w:noProof/>
                <w:webHidden/>
              </w:rPr>
              <w:fldChar w:fldCharType="end"/>
            </w:r>
          </w:hyperlink>
        </w:p>
        <w:p w14:paraId="2EDA3D9F" w14:textId="77777777" w:rsidR="00C61D4D" w:rsidRDefault="00C61D4D">
          <w:pPr>
            <w:pStyle w:val="TOC1"/>
            <w:tabs>
              <w:tab w:val="left" w:pos="480"/>
              <w:tab w:val="right" w:leader="dot" w:pos="9350"/>
            </w:tabs>
            <w:rPr>
              <w:rFonts w:eastAsiaTheme="minorEastAsia"/>
              <w:b w:val="0"/>
              <w:bCs w:val="0"/>
              <w:noProof/>
            </w:rPr>
          </w:pPr>
          <w:hyperlink w:anchor="_Toc508057576" w:history="1">
            <w:r w:rsidRPr="00BE0FED">
              <w:rPr>
                <w:rStyle w:val="Hyperlink"/>
                <w:noProof/>
              </w:rPr>
              <w:t>3.</w:t>
            </w:r>
            <w:r>
              <w:rPr>
                <w:rFonts w:eastAsiaTheme="minorEastAsia"/>
                <w:b w:val="0"/>
                <w:bCs w:val="0"/>
                <w:noProof/>
              </w:rPr>
              <w:tab/>
            </w:r>
            <w:r w:rsidRPr="00BE0FED">
              <w:rPr>
                <w:rStyle w:val="Hyperlink"/>
                <w:noProof/>
              </w:rPr>
              <w:t>Data clean up</w:t>
            </w:r>
            <w:r>
              <w:rPr>
                <w:noProof/>
                <w:webHidden/>
              </w:rPr>
              <w:tab/>
            </w:r>
            <w:r>
              <w:rPr>
                <w:noProof/>
                <w:webHidden/>
              </w:rPr>
              <w:fldChar w:fldCharType="begin"/>
            </w:r>
            <w:r>
              <w:rPr>
                <w:noProof/>
                <w:webHidden/>
              </w:rPr>
              <w:instrText xml:space="preserve"> PAGEREF _Toc508057576 \h </w:instrText>
            </w:r>
            <w:r>
              <w:rPr>
                <w:noProof/>
                <w:webHidden/>
              </w:rPr>
            </w:r>
            <w:r>
              <w:rPr>
                <w:noProof/>
                <w:webHidden/>
              </w:rPr>
              <w:fldChar w:fldCharType="separate"/>
            </w:r>
            <w:r>
              <w:rPr>
                <w:noProof/>
                <w:webHidden/>
              </w:rPr>
              <w:t>7</w:t>
            </w:r>
            <w:r>
              <w:rPr>
                <w:noProof/>
                <w:webHidden/>
              </w:rPr>
              <w:fldChar w:fldCharType="end"/>
            </w:r>
          </w:hyperlink>
        </w:p>
        <w:p w14:paraId="057AD34F" w14:textId="77777777" w:rsidR="00C61D4D" w:rsidRDefault="00C61D4D">
          <w:pPr>
            <w:pStyle w:val="TOC1"/>
            <w:tabs>
              <w:tab w:val="left" w:pos="480"/>
              <w:tab w:val="right" w:leader="dot" w:pos="9350"/>
            </w:tabs>
            <w:rPr>
              <w:rFonts w:eastAsiaTheme="minorEastAsia"/>
              <w:b w:val="0"/>
              <w:bCs w:val="0"/>
              <w:noProof/>
            </w:rPr>
          </w:pPr>
          <w:hyperlink w:anchor="_Toc508057577" w:history="1">
            <w:r w:rsidRPr="00BE0FED">
              <w:rPr>
                <w:rStyle w:val="Hyperlink"/>
                <w:noProof/>
              </w:rPr>
              <w:t>4.</w:t>
            </w:r>
            <w:r>
              <w:rPr>
                <w:rFonts w:eastAsiaTheme="minorEastAsia"/>
                <w:b w:val="0"/>
                <w:bCs w:val="0"/>
                <w:noProof/>
              </w:rPr>
              <w:tab/>
            </w:r>
            <w:r w:rsidRPr="00BE0FED">
              <w:rPr>
                <w:rStyle w:val="Hyperlink"/>
                <w:noProof/>
              </w:rPr>
              <w:t>Setting the Prediction target.</w:t>
            </w:r>
            <w:r>
              <w:rPr>
                <w:noProof/>
                <w:webHidden/>
              </w:rPr>
              <w:tab/>
            </w:r>
            <w:r>
              <w:rPr>
                <w:noProof/>
                <w:webHidden/>
              </w:rPr>
              <w:fldChar w:fldCharType="begin"/>
            </w:r>
            <w:r>
              <w:rPr>
                <w:noProof/>
                <w:webHidden/>
              </w:rPr>
              <w:instrText xml:space="preserve"> PAGEREF _Toc508057577 \h </w:instrText>
            </w:r>
            <w:r>
              <w:rPr>
                <w:noProof/>
                <w:webHidden/>
              </w:rPr>
            </w:r>
            <w:r>
              <w:rPr>
                <w:noProof/>
                <w:webHidden/>
              </w:rPr>
              <w:fldChar w:fldCharType="separate"/>
            </w:r>
            <w:r>
              <w:rPr>
                <w:noProof/>
                <w:webHidden/>
              </w:rPr>
              <w:t>12</w:t>
            </w:r>
            <w:r>
              <w:rPr>
                <w:noProof/>
                <w:webHidden/>
              </w:rPr>
              <w:fldChar w:fldCharType="end"/>
            </w:r>
          </w:hyperlink>
        </w:p>
        <w:p w14:paraId="5409294E" w14:textId="77777777" w:rsidR="00C61D4D" w:rsidRDefault="00C61D4D">
          <w:pPr>
            <w:pStyle w:val="TOC1"/>
            <w:tabs>
              <w:tab w:val="left" w:pos="480"/>
              <w:tab w:val="right" w:leader="dot" w:pos="9350"/>
            </w:tabs>
            <w:rPr>
              <w:rFonts w:eastAsiaTheme="minorEastAsia"/>
              <w:b w:val="0"/>
              <w:bCs w:val="0"/>
              <w:noProof/>
            </w:rPr>
          </w:pPr>
          <w:hyperlink w:anchor="_Toc508057578" w:history="1">
            <w:r w:rsidRPr="00BE0FED">
              <w:rPr>
                <w:rStyle w:val="Hyperlink"/>
                <w:noProof/>
              </w:rPr>
              <w:t>5.</w:t>
            </w:r>
            <w:r>
              <w:rPr>
                <w:rFonts w:eastAsiaTheme="minorEastAsia"/>
                <w:b w:val="0"/>
                <w:bCs w:val="0"/>
                <w:noProof/>
              </w:rPr>
              <w:tab/>
            </w:r>
            <w:r w:rsidRPr="00BE0FED">
              <w:rPr>
                <w:rStyle w:val="Hyperlink"/>
                <w:noProof/>
              </w:rPr>
              <w:t>Machine learning</w:t>
            </w:r>
            <w:r>
              <w:rPr>
                <w:noProof/>
                <w:webHidden/>
              </w:rPr>
              <w:tab/>
            </w:r>
            <w:r>
              <w:rPr>
                <w:noProof/>
                <w:webHidden/>
              </w:rPr>
              <w:fldChar w:fldCharType="begin"/>
            </w:r>
            <w:r>
              <w:rPr>
                <w:noProof/>
                <w:webHidden/>
              </w:rPr>
              <w:instrText xml:space="preserve"> PAGEREF _Toc508057578 \h </w:instrText>
            </w:r>
            <w:r>
              <w:rPr>
                <w:noProof/>
                <w:webHidden/>
              </w:rPr>
            </w:r>
            <w:r>
              <w:rPr>
                <w:noProof/>
                <w:webHidden/>
              </w:rPr>
              <w:fldChar w:fldCharType="separate"/>
            </w:r>
            <w:r>
              <w:rPr>
                <w:noProof/>
                <w:webHidden/>
              </w:rPr>
              <w:t>13</w:t>
            </w:r>
            <w:r>
              <w:rPr>
                <w:noProof/>
                <w:webHidden/>
              </w:rPr>
              <w:fldChar w:fldCharType="end"/>
            </w:r>
          </w:hyperlink>
        </w:p>
        <w:p w14:paraId="7E828A98" w14:textId="77777777" w:rsidR="00C61D4D" w:rsidRDefault="00C61D4D">
          <w:pPr>
            <w:pStyle w:val="TOC1"/>
            <w:tabs>
              <w:tab w:val="left" w:pos="480"/>
              <w:tab w:val="right" w:leader="dot" w:pos="9350"/>
            </w:tabs>
            <w:rPr>
              <w:rFonts w:eastAsiaTheme="minorEastAsia"/>
              <w:b w:val="0"/>
              <w:bCs w:val="0"/>
              <w:noProof/>
            </w:rPr>
          </w:pPr>
          <w:hyperlink w:anchor="_Toc508057579" w:history="1">
            <w:r w:rsidRPr="00BE0FED">
              <w:rPr>
                <w:rStyle w:val="Hyperlink"/>
                <w:noProof/>
              </w:rPr>
              <w:t>6.</w:t>
            </w:r>
            <w:r>
              <w:rPr>
                <w:rFonts w:eastAsiaTheme="minorEastAsia"/>
                <w:b w:val="0"/>
                <w:bCs w:val="0"/>
                <w:noProof/>
              </w:rPr>
              <w:tab/>
            </w:r>
            <w:r w:rsidRPr="00BE0FED">
              <w:rPr>
                <w:rStyle w:val="Hyperlink"/>
                <w:noProof/>
              </w:rPr>
              <w:t>Summary of Results</w:t>
            </w:r>
            <w:r>
              <w:rPr>
                <w:noProof/>
                <w:webHidden/>
              </w:rPr>
              <w:tab/>
            </w:r>
            <w:r>
              <w:rPr>
                <w:noProof/>
                <w:webHidden/>
              </w:rPr>
              <w:fldChar w:fldCharType="begin"/>
            </w:r>
            <w:r>
              <w:rPr>
                <w:noProof/>
                <w:webHidden/>
              </w:rPr>
              <w:instrText xml:space="preserve"> PAGEREF _Toc508057579 \h </w:instrText>
            </w:r>
            <w:r>
              <w:rPr>
                <w:noProof/>
                <w:webHidden/>
              </w:rPr>
            </w:r>
            <w:r>
              <w:rPr>
                <w:noProof/>
                <w:webHidden/>
              </w:rPr>
              <w:fldChar w:fldCharType="separate"/>
            </w:r>
            <w:r>
              <w:rPr>
                <w:noProof/>
                <w:webHidden/>
              </w:rPr>
              <w:t>16</w:t>
            </w:r>
            <w:r>
              <w:rPr>
                <w:noProof/>
                <w:webHidden/>
              </w:rPr>
              <w:fldChar w:fldCharType="end"/>
            </w:r>
          </w:hyperlink>
        </w:p>
        <w:p w14:paraId="22AE7FE4" w14:textId="77777777" w:rsidR="00624975" w:rsidRDefault="00624975">
          <w:r>
            <w:rPr>
              <w:b/>
              <w:bCs/>
              <w:noProof/>
            </w:rPr>
            <w:fldChar w:fldCharType="end"/>
          </w:r>
        </w:p>
      </w:sdtContent>
    </w:sdt>
    <w:p w14:paraId="1B6D1D68" w14:textId="77777777" w:rsidR="00624975" w:rsidRDefault="00624975">
      <w:pPr>
        <w:rPr>
          <w:i/>
        </w:rPr>
      </w:pPr>
    </w:p>
    <w:p w14:paraId="440DCE83" w14:textId="77777777" w:rsidR="00624975" w:rsidRDefault="00624975" w:rsidP="00624975">
      <w:pPr>
        <w:pStyle w:val="Heading1"/>
      </w:pPr>
    </w:p>
    <w:p w14:paraId="60B8461D" w14:textId="77777777" w:rsidR="00624975" w:rsidRDefault="00624975" w:rsidP="00624975"/>
    <w:p w14:paraId="1866AE2A" w14:textId="77777777" w:rsidR="00624975" w:rsidRDefault="00624975" w:rsidP="00624975"/>
    <w:p w14:paraId="36343CC0" w14:textId="77777777" w:rsidR="00624975" w:rsidRDefault="00624975" w:rsidP="00624975"/>
    <w:p w14:paraId="0D0B7422" w14:textId="77777777" w:rsidR="00624975" w:rsidRDefault="00624975" w:rsidP="00624975"/>
    <w:p w14:paraId="0B7302CA" w14:textId="77777777" w:rsidR="00624975" w:rsidRDefault="00624975" w:rsidP="00624975"/>
    <w:p w14:paraId="563EA8F8" w14:textId="77777777" w:rsidR="00624975" w:rsidRDefault="00624975" w:rsidP="00624975"/>
    <w:p w14:paraId="3CE504AA" w14:textId="77777777" w:rsidR="00624975" w:rsidRDefault="00624975" w:rsidP="00624975"/>
    <w:p w14:paraId="38F0CE0B" w14:textId="77777777" w:rsidR="00624975" w:rsidRDefault="00624975" w:rsidP="00624975"/>
    <w:p w14:paraId="091D3F23" w14:textId="77777777" w:rsidR="00624975" w:rsidRDefault="00624975" w:rsidP="00624975"/>
    <w:p w14:paraId="420BCB9A" w14:textId="77777777" w:rsidR="00624975" w:rsidRDefault="00624975" w:rsidP="00624975"/>
    <w:p w14:paraId="598E9B06" w14:textId="77777777" w:rsidR="00624975" w:rsidRDefault="00624975" w:rsidP="00624975"/>
    <w:p w14:paraId="4EDE2B57" w14:textId="77777777" w:rsidR="00624975" w:rsidRDefault="00624975" w:rsidP="00624975"/>
    <w:p w14:paraId="3C31939B" w14:textId="77777777" w:rsidR="00624975" w:rsidRDefault="00624975" w:rsidP="00624975"/>
    <w:p w14:paraId="54F86378" w14:textId="77777777" w:rsidR="00624975" w:rsidRDefault="00624975" w:rsidP="00624975"/>
    <w:p w14:paraId="580CDB58" w14:textId="77777777" w:rsidR="00624975" w:rsidRDefault="00624975" w:rsidP="00624975"/>
    <w:p w14:paraId="00479644" w14:textId="77777777" w:rsidR="00624975" w:rsidRDefault="00624975" w:rsidP="00624975"/>
    <w:p w14:paraId="555C5344" w14:textId="77777777" w:rsidR="00624975" w:rsidRDefault="00624975" w:rsidP="00624975"/>
    <w:p w14:paraId="51F34A1F" w14:textId="77777777" w:rsidR="00624975" w:rsidRDefault="00624975" w:rsidP="00624975"/>
    <w:p w14:paraId="7D6F5722" w14:textId="77777777" w:rsidR="00624975" w:rsidRDefault="00624975" w:rsidP="00624975"/>
    <w:p w14:paraId="336EA552" w14:textId="77777777" w:rsidR="00624975" w:rsidRPr="00624975" w:rsidRDefault="00624975" w:rsidP="00624975"/>
    <w:p w14:paraId="36C8F8E8" w14:textId="77777777" w:rsidR="00624975" w:rsidRDefault="00624975" w:rsidP="00EC27C9">
      <w:pPr>
        <w:pStyle w:val="Heading1"/>
        <w:numPr>
          <w:ilvl w:val="0"/>
          <w:numId w:val="3"/>
        </w:numPr>
      </w:pPr>
      <w:bookmarkStart w:id="0" w:name="_Toc508057574"/>
      <w:r>
        <w:t>Background and problem statement</w:t>
      </w:r>
      <w:bookmarkEnd w:id="0"/>
    </w:p>
    <w:p w14:paraId="5701A602" w14:textId="77777777" w:rsidR="00624975" w:rsidRDefault="00624975" w:rsidP="00624975"/>
    <w:p w14:paraId="754A90BC" w14:textId="77777777" w:rsidR="00A44F0D" w:rsidRDefault="00A44F0D" w:rsidP="00A44F0D">
      <w:r>
        <w:t xml:space="preserve">The basic idea of this project is to use datapoints like cast, director, date of release, budget, genre, run time etc. to predict whether or not a movie will be financially successful. </w:t>
      </w:r>
    </w:p>
    <w:p w14:paraId="489F7FB9" w14:textId="77777777" w:rsidR="00A44F0D" w:rsidRDefault="00A44F0D" w:rsidP="004218E1"/>
    <w:p w14:paraId="29F3A6C3" w14:textId="77777777" w:rsidR="00A44F0D" w:rsidRDefault="004218E1" w:rsidP="004218E1">
      <w:r>
        <w:t xml:space="preserve">Thousands of movies are produced in America every year. These movies require a huge amount of investment </w:t>
      </w:r>
      <w:r w:rsidR="00B542D9">
        <w:t xml:space="preserve">upfront. </w:t>
      </w:r>
      <w:r w:rsidR="00A44F0D">
        <w:t>So,</w:t>
      </w:r>
      <w:r w:rsidR="00B542D9">
        <w:t xml:space="preserve"> </w:t>
      </w:r>
      <w:r w:rsidR="00A44F0D">
        <w:t>a tool which will be able to predict the financial success of a movie would be very useful.</w:t>
      </w:r>
    </w:p>
    <w:p w14:paraId="0351566B" w14:textId="77777777" w:rsidR="00A44F0D" w:rsidRDefault="00A44F0D" w:rsidP="004218E1"/>
    <w:p w14:paraId="626CF699" w14:textId="77777777" w:rsidR="004218E1" w:rsidRDefault="00A44F0D" w:rsidP="004218E1">
      <w:r>
        <w:t xml:space="preserve">The final success of a movie does depend on the content, story and quality of production of the individual movie. But there are macro trends in what factors determine the success of a movie. For instance, the quality of production can be estimated by factors like the number of Facebook likes for the director and actors. There is a possibility that a director who was good in his previous movies may not be able to recreate his success but we are assuming that there is a good degree of correlation between past and future success. </w:t>
      </w:r>
    </w:p>
    <w:p w14:paraId="093D407A" w14:textId="77777777" w:rsidR="004218E1" w:rsidRDefault="004218E1" w:rsidP="004218E1"/>
    <w:p w14:paraId="0DDF3A3A" w14:textId="77777777" w:rsidR="004218E1" w:rsidRPr="007C16A5" w:rsidRDefault="004218E1" w:rsidP="00C8555F">
      <w:r w:rsidRPr="007C16A5">
        <w:t>Prospective Clients:</w:t>
      </w:r>
    </w:p>
    <w:p w14:paraId="47C9757F" w14:textId="77777777" w:rsidR="004218E1" w:rsidRDefault="004218E1" w:rsidP="004218E1">
      <w:r>
        <w:t xml:space="preserve">This project will help movie production houses on deciding whether or not to produce a movie. It might help cast members to make a decision on whether to pick up a particular role or not. </w:t>
      </w:r>
    </w:p>
    <w:p w14:paraId="16AD6C58" w14:textId="77777777" w:rsidR="00624975" w:rsidRDefault="00624975" w:rsidP="00624975"/>
    <w:p w14:paraId="476A6655" w14:textId="339EF4DE" w:rsidR="00E0185B" w:rsidRDefault="00624975" w:rsidP="00A44F0D">
      <w:r>
        <w:tab/>
      </w:r>
    </w:p>
    <w:p w14:paraId="3951F856" w14:textId="0FAF4554" w:rsidR="004C2969" w:rsidRDefault="00BF4148" w:rsidP="00EC27C9">
      <w:pPr>
        <w:pStyle w:val="Heading1"/>
        <w:numPr>
          <w:ilvl w:val="0"/>
          <w:numId w:val="3"/>
        </w:numPr>
      </w:pPr>
      <w:bookmarkStart w:id="1" w:name="_Toc508057575"/>
      <w:r>
        <w:t>Exploratory Data Analysis</w:t>
      </w:r>
      <w:bookmarkEnd w:id="1"/>
    </w:p>
    <w:p w14:paraId="18B0CDBE" w14:textId="77777777" w:rsidR="004C2969" w:rsidRPr="004C2969" w:rsidRDefault="004C2969" w:rsidP="004C2969"/>
    <w:p w14:paraId="4A6AD9C1" w14:textId="77777777" w:rsidR="00A44F0D" w:rsidRDefault="00A44F0D" w:rsidP="00A44F0D">
      <w:r>
        <w:t xml:space="preserve">The dataset being used in this project is the IMDB 5K dataset. </w:t>
      </w:r>
      <w:r w:rsidR="00EA02BC">
        <w:t xml:space="preserve">There are other datasets like the movie </w:t>
      </w:r>
      <w:r w:rsidR="00A521F6">
        <w:t>lens</w:t>
      </w:r>
      <w:r w:rsidR="00EA02BC">
        <w:t xml:space="preserve"> data set which has 27K movies. However, that might be too heavy to run on a local machine. So, I decided to use the smaller dataset for prototyping, once the concept is proven it can easily be expanded to a larger data set. </w:t>
      </w:r>
    </w:p>
    <w:p w14:paraId="0030A60C" w14:textId="77777777" w:rsidR="00EA02BC" w:rsidRDefault="00EA02BC" w:rsidP="00A44F0D"/>
    <w:p w14:paraId="655EC12C" w14:textId="52815439" w:rsidR="0048598E" w:rsidRDefault="0024426B" w:rsidP="00A44F0D">
      <w:r>
        <w:t>This dataset has 27</w:t>
      </w:r>
      <w:r w:rsidR="0048598E">
        <w:t xml:space="preserve"> features. Some of the features are imdb score, budget, gross, color/</w:t>
      </w:r>
      <w:r w:rsidR="00E44C43">
        <w:t xml:space="preserve">black </w:t>
      </w:r>
      <w:r w:rsidR="00A521F6">
        <w:t xml:space="preserve">and </w:t>
      </w:r>
      <w:r w:rsidR="00E44C43">
        <w:t>white</w:t>
      </w:r>
      <w:r w:rsidR="0048598E">
        <w:t xml:space="preserve">, content rating, genre etc. </w:t>
      </w:r>
    </w:p>
    <w:p w14:paraId="7F259245" w14:textId="77777777" w:rsidR="00624975" w:rsidRDefault="00624975" w:rsidP="00624975"/>
    <w:p w14:paraId="5FE6A4D7" w14:textId="77777777" w:rsidR="00D50055" w:rsidRDefault="00D50055" w:rsidP="00624975"/>
    <w:p w14:paraId="2E4EB89B" w14:textId="34A00ABB" w:rsidR="00A53E15" w:rsidRDefault="00A53E15" w:rsidP="00624975"/>
    <w:p w14:paraId="3C229762" w14:textId="3EC0A7B1" w:rsidR="001A202E" w:rsidRDefault="004C2969" w:rsidP="00A53E15">
      <w:pPr>
        <w:jc w:val="both"/>
      </w:pPr>
      <w:r w:rsidRPr="004C2969">
        <w:rPr>
          <w:noProof/>
        </w:rPr>
        <w:drawing>
          <wp:inline distT="0" distB="0" distL="0" distR="0" wp14:anchorId="7FEDF76E" wp14:editId="673A37C3">
            <wp:extent cx="5511800" cy="876300"/>
            <wp:effectExtent l="0" t="0" r="0" b="127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11800" cy="876300"/>
                    </a:xfrm>
                    <a:prstGeom prst="rect">
                      <a:avLst/>
                    </a:prstGeom>
                  </pic:spPr>
                </pic:pic>
              </a:graphicData>
            </a:graphic>
          </wp:inline>
        </w:drawing>
      </w:r>
    </w:p>
    <w:p w14:paraId="24339BA4" w14:textId="77777777" w:rsidR="004C2969" w:rsidRDefault="004C2969" w:rsidP="00A53E15">
      <w:pPr>
        <w:jc w:val="both"/>
      </w:pPr>
      <w:r>
        <w:t xml:space="preserve">   </w:t>
      </w:r>
      <w:r w:rsidRPr="004C2969">
        <w:rPr>
          <w:noProof/>
        </w:rPr>
        <w:drawing>
          <wp:inline distT="0" distB="0" distL="0" distR="0" wp14:anchorId="4A714F52" wp14:editId="77FCD6B3">
            <wp:extent cx="5321300" cy="1003300"/>
            <wp:effectExtent l="0" t="0" r="0" b="127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21300" cy="1003300"/>
                    </a:xfrm>
                    <a:prstGeom prst="rect">
                      <a:avLst/>
                    </a:prstGeom>
                  </pic:spPr>
                </pic:pic>
              </a:graphicData>
            </a:graphic>
          </wp:inline>
        </w:drawing>
      </w:r>
    </w:p>
    <w:p w14:paraId="2E05BE02" w14:textId="77777777" w:rsidR="004C2969" w:rsidRDefault="004C2969" w:rsidP="00A53E15">
      <w:pPr>
        <w:jc w:val="both"/>
      </w:pPr>
    </w:p>
    <w:p w14:paraId="02B79AFA" w14:textId="77777777" w:rsidR="004C2969" w:rsidRDefault="004C2969" w:rsidP="00A53E15">
      <w:pPr>
        <w:jc w:val="both"/>
      </w:pPr>
    </w:p>
    <w:p w14:paraId="58C10777" w14:textId="77777777" w:rsidR="004C2969" w:rsidRDefault="004C2969" w:rsidP="004C2969">
      <w:r>
        <w:t>I have analyzed the dataset for lots of characteristics to check for distributions of imdb rating, genres, content rating etc. To make sure that the dataset contains a wide variety of data points which is necessary for efficient prediction.</w:t>
      </w:r>
    </w:p>
    <w:p w14:paraId="7772094E" w14:textId="77777777" w:rsidR="0024426B" w:rsidRDefault="0024426B" w:rsidP="004C2969"/>
    <w:p w14:paraId="30E5B90F" w14:textId="77777777" w:rsidR="00792AE3" w:rsidRDefault="0024426B" w:rsidP="00792AE3">
      <w:pPr>
        <w:keepNext/>
        <w:jc w:val="center"/>
      </w:pPr>
      <w:r>
        <w:rPr>
          <w:noProof/>
        </w:rPr>
        <w:drawing>
          <wp:inline distT="0" distB="0" distL="0" distR="0" wp14:anchorId="2EB36F4B" wp14:editId="112C7F6E">
            <wp:extent cx="3769685" cy="2614662"/>
            <wp:effectExtent l="0" t="0" r="0" b="0"/>
            <wp:docPr id="1" name="Picture 1" descr="/Users/mrkulkarni1/Desktop/ML_files/success_classifier/imdb_project/movie_classifier-Copy1_files/movie_classifier-Copy1_1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rkulkarni1/Desktop/ML_files/success_classifier/imdb_project/movie_classifier-Copy1_files/movie_classifier-Copy1_13_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85455" cy="2694960"/>
                    </a:xfrm>
                    <a:prstGeom prst="rect">
                      <a:avLst/>
                    </a:prstGeom>
                    <a:noFill/>
                    <a:ln>
                      <a:noFill/>
                    </a:ln>
                  </pic:spPr>
                </pic:pic>
              </a:graphicData>
            </a:graphic>
          </wp:inline>
        </w:drawing>
      </w:r>
    </w:p>
    <w:p w14:paraId="1D0CD4C6" w14:textId="7467DAC7" w:rsidR="00D50055" w:rsidRDefault="00792AE3" w:rsidP="00792AE3">
      <w:pPr>
        <w:pStyle w:val="Caption"/>
        <w:jc w:val="center"/>
      </w:pPr>
      <w:r>
        <w:t xml:space="preserve">Figure </w:t>
      </w:r>
      <w:r w:rsidR="00C61D4D">
        <w:fldChar w:fldCharType="begin"/>
      </w:r>
      <w:r w:rsidR="00C61D4D">
        <w:instrText xml:space="preserve"> SEQ Figure \* ARABIC </w:instrText>
      </w:r>
      <w:r w:rsidR="00C61D4D">
        <w:fldChar w:fldCharType="separate"/>
      </w:r>
      <w:r w:rsidR="00DE0E6F">
        <w:rPr>
          <w:noProof/>
        </w:rPr>
        <w:t>1</w:t>
      </w:r>
      <w:r w:rsidR="00C61D4D">
        <w:rPr>
          <w:noProof/>
        </w:rPr>
        <w:fldChar w:fldCharType="end"/>
      </w:r>
    </w:p>
    <w:p w14:paraId="71AF7D53" w14:textId="2AE8EF0C" w:rsidR="00792AE3" w:rsidRDefault="00792AE3" w:rsidP="00792AE3">
      <w:r>
        <w:t>Fig [2] and Fig [3] show that there is a good distribution of Genre’s and ratings of movies in the dataset.</w:t>
      </w:r>
      <w:r w:rsidR="00A51D60">
        <w:t xml:space="preserve"> This is done just as a sanity check measure for the dataset.</w:t>
      </w:r>
    </w:p>
    <w:p w14:paraId="671AEF12" w14:textId="77777777" w:rsidR="00BD14CE" w:rsidRDefault="00BD14CE" w:rsidP="00792AE3"/>
    <w:p w14:paraId="00AEEFE1" w14:textId="30F3456C" w:rsidR="00BD14CE" w:rsidRDefault="00BD14CE" w:rsidP="00792AE3">
      <w:r>
        <w:t>As you can see the highest number of movies have an imdb rating between 6 to 7. Majority of movies are in the range of 5.0 to 7.9.</w:t>
      </w:r>
    </w:p>
    <w:p w14:paraId="1BC036DE" w14:textId="77777777" w:rsidR="00BD14CE" w:rsidRDefault="00BD14CE" w:rsidP="00792AE3"/>
    <w:p w14:paraId="52352A48" w14:textId="77777777" w:rsidR="00BD14CE" w:rsidRDefault="00BD14CE" w:rsidP="00792AE3">
      <w:r w:rsidRPr="00BD14CE">
        <w:rPr>
          <w:noProof/>
        </w:rPr>
        <w:drawing>
          <wp:inline distT="0" distB="0" distL="0" distR="0" wp14:anchorId="141096EF" wp14:editId="5B7B1422">
            <wp:extent cx="4127500" cy="2451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27500" cy="2451100"/>
                    </a:xfrm>
                    <a:prstGeom prst="rect">
                      <a:avLst/>
                    </a:prstGeom>
                  </pic:spPr>
                </pic:pic>
              </a:graphicData>
            </a:graphic>
          </wp:inline>
        </w:drawing>
      </w:r>
    </w:p>
    <w:p w14:paraId="2F6713C6" w14:textId="5AE165F0" w:rsidR="00A51D60" w:rsidRDefault="00A51D60" w:rsidP="00792AE3"/>
    <w:p w14:paraId="40092D91" w14:textId="452E51EF" w:rsidR="00A51D60" w:rsidRDefault="00A51D60" w:rsidP="00792AE3">
      <w:r w:rsidRPr="00A51D60">
        <w:rPr>
          <w:noProof/>
        </w:rPr>
        <w:drawing>
          <wp:inline distT="0" distB="0" distL="0" distR="0" wp14:anchorId="2996F2B5" wp14:editId="2B30B55C">
            <wp:extent cx="5880735" cy="173406"/>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32812" cy="177890"/>
                    </a:xfrm>
                    <a:prstGeom prst="rect">
                      <a:avLst/>
                    </a:prstGeom>
                  </pic:spPr>
                </pic:pic>
              </a:graphicData>
            </a:graphic>
          </wp:inline>
        </w:drawing>
      </w:r>
      <w:r w:rsidR="00BD14CE">
        <w:rPr>
          <w:noProof/>
        </w:rPr>
        <mc:AlternateContent>
          <mc:Choice Requires="wps">
            <w:drawing>
              <wp:anchor distT="0" distB="0" distL="114300" distR="114300" simplePos="0" relativeHeight="251660288" behindDoc="0" locked="0" layoutInCell="1" allowOverlap="1" wp14:anchorId="1D0A0D53" wp14:editId="25ADF847">
                <wp:simplePos x="0" y="0"/>
                <wp:positionH relativeFrom="column">
                  <wp:posOffset>58420</wp:posOffset>
                </wp:positionH>
                <wp:positionV relativeFrom="paragraph">
                  <wp:posOffset>3898900</wp:posOffset>
                </wp:positionV>
                <wp:extent cx="3844290" cy="281940"/>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3844290" cy="281940"/>
                        </a:xfrm>
                        <a:prstGeom prst="rect">
                          <a:avLst/>
                        </a:prstGeom>
                        <a:solidFill>
                          <a:prstClr val="white"/>
                        </a:solidFill>
                        <a:ln>
                          <a:noFill/>
                        </a:ln>
                        <a:effectLst/>
                      </wps:spPr>
                      <wps:txbx>
                        <w:txbxContent>
                          <w:p w14:paraId="100C5BE6" w14:textId="5FE4C6DA" w:rsidR="00BD14CE" w:rsidRPr="004800A4" w:rsidRDefault="00BD14CE" w:rsidP="004800A4">
                            <w:pPr>
                              <w:pStyle w:val="Caption"/>
                              <w:jc w:val="center"/>
                              <w:rPr>
                                <w:sz w:val="20"/>
                              </w:rPr>
                            </w:pPr>
                            <w:r w:rsidRPr="004800A4">
                              <w:rPr>
                                <w:sz w:val="20"/>
                              </w:rPr>
                              <w:t xml:space="preserve">Figure </w:t>
                            </w:r>
                            <w:r w:rsidRPr="004800A4">
                              <w:rPr>
                                <w:sz w:val="20"/>
                              </w:rPr>
                              <w:fldChar w:fldCharType="begin"/>
                            </w:r>
                            <w:r w:rsidRPr="004800A4">
                              <w:rPr>
                                <w:sz w:val="20"/>
                              </w:rPr>
                              <w:instrText xml:space="preserve"> SEQ Figure \* ARABIC </w:instrText>
                            </w:r>
                            <w:r w:rsidRPr="004800A4">
                              <w:rPr>
                                <w:sz w:val="20"/>
                              </w:rPr>
                              <w:fldChar w:fldCharType="separate"/>
                            </w:r>
                            <w:r w:rsidRPr="004800A4">
                              <w:rPr>
                                <w:noProof/>
                                <w:sz w:val="20"/>
                              </w:rPr>
                              <w:t>2</w:t>
                            </w:r>
                            <w:r w:rsidRPr="004800A4">
                              <w:rPr>
                                <w:sz w:val="2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D0A0D53" id="_x0000_t202" coordsize="21600,21600" o:spt="202" path="m0,0l0,21600,21600,21600,21600,0xe">
                <v:stroke joinstyle="miter"/>
                <v:path gradientshapeok="t" o:connecttype="rect"/>
              </v:shapetype>
              <v:shape id="Text Box 31" o:spid="_x0000_s1026" type="#_x0000_t202" style="position:absolute;margin-left:4.6pt;margin-top:307pt;width:302.7pt;height:22.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" stroked="f">
                <v:textbox style="mso-fit-shape-to-text:t" inset="0,0,0,0">
                  <w:txbxContent>
                    <w:p w14:paraId="100C5BE6" w14:textId="5FE4C6DA" w:rsidR="00BD14CE" w:rsidRPr="004800A4" w:rsidRDefault="00BD14CE" w:rsidP="004800A4">
                      <w:pPr>
                        <w:pStyle w:val="Caption"/>
                        <w:jc w:val="center"/>
                        <w:rPr>
                          <w:sz w:val="20"/>
                        </w:rPr>
                      </w:pPr>
                      <w:r w:rsidRPr="004800A4">
                        <w:rPr>
                          <w:sz w:val="20"/>
                        </w:rPr>
                        <w:t xml:space="preserve">Figure </w:t>
                      </w:r>
                      <w:r w:rsidRPr="004800A4">
                        <w:rPr>
                          <w:sz w:val="20"/>
                        </w:rPr>
                        <w:fldChar w:fldCharType="begin"/>
                      </w:r>
                      <w:r w:rsidRPr="004800A4">
                        <w:rPr>
                          <w:sz w:val="20"/>
                        </w:rPr>
                        <w:instrText xml:space="preserve"> SEQ Figure \* ARABIC </w:instrText>
                      </w:r>
                      <w:r w:rsidRPr="004800A4">
                        <w:rPr>
                          <w:sz w:val="20"/>
                        </w:rPr>
                        <w:fldChar w:fldCharType="separate"/>
                      </w:r>
                      <w:r w:rsidRPr="004800A4">
                        <w:rPr>
                          <w:noProof/>
                          <w:sz w:val="20"/>
                        </w:rPr>
                        <w:t>2</w:t>
                      </w:r>
                      <w:r w:rsidRPr="004800A4">
                        <w:rPr>
                          <w:sz w:val="20"/>
                        </w:rPr>
                        <w:fldChar w:fldCharType="end"/>
                      </w:r>
                    </w:p>
                  </w:txbxContent>
                </v:textbox>
                <w10:wrap type="square"/>
              </v:shape>
            </w:pict>
          </mc:Fallback>
        </mc:AlternateContent>
      </w:r>
      <w:r>
        <w:rPr>
          <w:noProof/>
        </w:rPr>
        <w:drawing>
          <wp:anchor distT="0" distB="0" distL="114300" distR="114300" simplePos="0" relativeHeight="251658240" behindDoc="0" locked="0" layoutInCell="1" allowOverlap="1" wp14:anchorId="42B34345" wp14:editId="5A361044">
            <wp:simplePos x="0" y="0"/>
            <wp:positionH relativeFrom="margin">
              <wp:posOffset>58420</wp:posOffset>
            </wp:positionH>
            <wp:positionV relativeFrom="paragraph">
              <wp:posOffset>356870</wp:posOffset>
            </wp:positionV>
            <wp:extent cx="3844290" cy="3484880"/>
            <wp:effectExtent l="0" t="0" r="0" b="0"/>
            <wp:wrapSquare wrapText="bothSides"/>
            <wp:docPr id="2" name="Picture 2" descr="/Users/mrkulkarni1/Desktop/ML_files/success_classifier/imdb_project/movie_classifier-Copy1_files/movie_classifier-Copy1_1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rkulkarni1/Desktop/ML_files/success_classifier/imdb_project/movie_classifier-Copy1_files/movie_classifier-Copy1_16_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44290" cy="3484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61E33C" w14:textId="29882682" w:rsidR="00792AE3" w:rsidRDefault="00C30BE7" w:rsidP="004800A4">
      <w:pPr>
        <w:keepNext/>
        <w:tabs>
          <w:tab w:val="left" w:pos="2430"/>
        </w:tabs>
        <w:jc w:val="center"/>
      </w:pPr>
      <w:r w:rsidRPr="00C30BE7">
        <w:rPr>
          <w:noProof/>
        </w:rPr>
        <w:drawing>
          <wp:inline distT="0" distB="0" distL="0" distR="0" wp14:anchorId="673A0518" wp14:editId="723642FA">
            <wp:extent cx="5943600" cy="1866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6690"/>
                    </a:xfrm>
                    <a:prstGeom prst="rect">
                      <a:avLst/>
                    </a:prstGeom>
                  </pic:spPr>
                </pic:pic>
              </a:graphicData>
            </a:graphic>
          </wp:inline>
        </w:drawing>
      </w:r>
      <w:r w:rsidR="00792AE3" w:rsidRPr="001A0977">
        <w:rPr>
          <w:noProof/>
        </w:rPr>
        <w:drawing>
          <wp:inline distT="0" distB="0" distL="0" distR="0" wp14:anchorId="010EF32B" wp14:editId="090FD5DD">
            <wp:extent cx="3830343" cy="3248520"/>
            <wp:effectExtent l="0" t="0" r="508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96963" cy="3305021"/>
                    </a:xfrm>
                    <a:prstGeom prst="rect">
                      <a:avLst/>
                    </a:prstGeom>
                  </pic:spPr>
                </pic:pic>
              </a:graphicData>
            </a:graphic>
          </wp:inline>
        </w:drawing>
      </w:r>
    </w:p>
    <w:p w14:paraId="11ECB20F" w14:textId="70670745" w:rsidR="00160D70" w:rsidRPr="004800A4" w:rsidRDefault="00792AE3" w:rsidP="004800A4">
      <w:pPr>
        <w:pStyle w:val="Caption"/>
        <w:jc w:val="center"/>
        <w:rPr>
          <w:sz w:val="22"/>
        </w:rPr>
      </w:pPr>
      <w:r w:rsidRPr="004800A4">
        <w:rPr>
          <w:sz w:val="20"/>
        </w:rPr>
        <w:t xml:space="preserve">Figure </w:t>
      </w:r>
      <w:r w:rsidRPr="004800A4">
        <w:rPr>
          <w:sz w:val="20"/>
        </w:rPr>
        <w:fldChar w:fldCharType="begin"/>
      </w:r>
      <w:r w:rsidRPr="004800A4">
        <w:rPr>
          <w:sz w:val="20"/>
        </w:rPr>
        <w:instrText xml:space="preserve"> SEQ Figure \* ARABIC </w:instrText>
      </w:r>
      <w:r w:rsidRPr="004800A4">
        <w:rPr>
          <w:sz w:val="20"/>
        </w:rPr>
        <w:fldChar w:fldCharType="separate"/>
      </w:r>
      <w:r w:rsidR="00DE0E6F">
        <w:rPr>
          <w:noProof/>
          <w:sz w:val="20"/>
        </w:rPr>
        <w:t>3</w:t>
      </w:r>
      <w:r w:rsidRPr="004800A4">
        <w:rPr>
          <w:sz w:val="20"/>
        </w:rPr>
        <w:fldChar w:fldCharType="end"/>
      </w:r>
    </w:p>
    <w:p w14:paraId="66A3A31E" w14:textId="76C320E1" w:rsidR="00C30BE7" w:rsidRDefault="00C30BE7" w:rsidP="00C30BE7">
      <w:r>
        <w:t xml:space="preserve">As we can see in the above figures, the top three primary genres are Comedy, Action and Drama. Also the top three ratings are R, PG-13 and PG. These trends make sense.  </w:t>
      </w:r>
    </w:p>
    <w:p w14:paraId="2EB5A1F2" w14:textId="77777777" w:rsidR="00C30BE7" w:rsidRDefault="00C30BE7" w:rsidP="00C30BE7"/>
    <w:p w14:paraId="053B29E9" w14:textId="1539ABFD" w:rsidR="004C2969" w:rsidRDefault="00C30BE7" w:rsidP="00624975">
      <w:r>
        <w:t xml:space="preserve">Next, we will try to get a feel for the amount of profit made by movies. Fig [4] plots the profit distribution of movies. Profits are depicted as ratio between gross and budget. </w:t>
      </w:r>
    </w:p>
    <w:p w14:paraId="3364A18B" w14:textId="77777777" w:rsidR="004C2969" w:rsidRDefault="004C2969" w:rsidP="00624975"/>
    <w:p w14:paraId="3BF881F1" w14:textId="77777777" w:rsidR="00F86CF3" w:rsidRPr="00F86CF3" w:rsidRDefault="00F86CF3" w:rsidP="00F86CF3"/>
    <w:p w14:paraId="1DCFBFB3" w14:textId="77777777" w:rsidR="00792AE3" w:rsidRDefault="001A0977" w:rsidP="004800A4">
      <w:pPr>
        <w:keepNext/>
        <w:jc w:val="center"/>
      </w:pPr>
      <w:r>
        <w:rPr>
          <w:noProof/>
        </w:rPr>
        <w:drawing>
          <wp:inline distT="0" distB="0" distL="0" distR="0" wp14:anchorId="3950CC92" wp14:editId="2500BA05">
            <wp:extent cx="4387175" cy="2974340"/>
            <wp:effectExtent l="0" t="0" r="0" b="0"/>
            <wp:docPr id="4" name="Picture 4" descr="/Users/mrkulkarni1/Desktop/ML_files/success_classifier/imdb_project/movie_classifier-Copy1_files/movie_classifier-Copy1_2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rkulkarni1/Desktop/ML_files/success_classifier/imdb_project/movie_classifier-Copy1_files/movie_classifier-Copy1_24_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74788" cy="3033738"/>
                    </a:xfrm>
                    <a:prstGeom prst="rect">
                      <a:avLst/>
                    </a:prstGeom>
                    <a:noFill/>
                    <a:ln>
                      <a:noFill/>
                    </a:ln>
                  </pic:spPr>
                </pic:pic>
              </a:graphicData>
            </a:graphic>
          </wp:inline>
        </w:drawing>
      </w:r>
    </w:p>
    <w:p w14:paraId="0BA8E5CA" w14:textId="27ED104F" w:rsidR="00A952E2" w:rsidRPr="00BD14CE" w:rsidRDefault="00792AE3" w:rsidP="004800A4">
      <w:pPr>
        <w:pStyle w:val="Caption"/>
        <w:jc w:val="center"/>
        <w:rPr>
          <w:sz w:val="20"/>
        </w:rPr>
      </w:pPr>
      <w:r w:rsidRPr="00C30BE7">
        <w:rPr>
          <w:sz w:val="20"/>
        </w:rPr>
        <w:t xml:space="preserve">Figure </w:t>
      </w:r>
      <w:r w:rsidRPr="00C30BE7">
        <w:rPr>
          <w:sz w:val="20"/>
        </w:rPr>
        <w:fldChar w:fldCharType="begin"/>
      </w:r>
      <w:r w:rsidRPr="00C30BE7">
        <w:rPr>
          <w:sz w:val="20"/>
        </w:rPr>
        <w:instrText xml:space="preserve"> SEQ Figure \* ARABIC </w:instrText>
      </w:r>
      <w:r w:rsidRPr="00C30BE7">
        <w:rPr>
          <w:sz w:val="20"/>
        </w:rPr>
        <w:fldChar w:fldCharType="separate"/>
      </w:r>
      <w:r w:rsidR="00DE0E6F">
        <w:rPr>
          <w:noProof/>
          <w:sz w:val="20"/>
        </w:rPr>
        <w:t>4</w:t>
      </w:r>
      <w:r w:rsidRPr="00C30BE7">
        <w:rPr>
          <w:sz w:val="20"/>
        </w:rPr>
        <w:fldChar w:fldCharType="end"/>
      </w:r>
    </w:p>
    <w:p w14:paraId="465E420A" w14:textId="156FB32F" w:rsidR="00C30BE7" w:rsidRPr="00C30BE7" w:rsidRDefault="00C30BE7" w:rsidP="00C30BE7">
      <w:r>
        <w:t>Some vital statistics of the dataset. The mean prof</w:t>
      </w:r>
      <w:r w:rsidR="00D40731">
        <w:t xml:space="preserve">it ratio is 2.7x (170%), however the median profit is just 8%.  </w:t>
      </w:r>
    </w:p>
    <w:p w14:paraId="10B67289" w14:textId="3C69E187" w:rsidR="000B4693" w:rsidRDefault="000B4693" w:rsidP="00624975"/>
    <w:p w14:paraId="425498E2" w14:textId="25A5B412" w:rsidR="000B4693" w:rsidRDefault="00C30BE7" w:rsidP="00624975">
      <w:r w:rsidRPr="00C30BE7">
        <w:rPr>
          <w:noProof/>
        </w:rPr>
        <w:drawing>
          <wp:inline distT="0" distB="0" distL="0" distR="0" wp14:anchorId="60F9D913" wp14:editId="6C099321">
            <wp:extent cx="5600700" cy="571500"/>
            <wp:effectExtent l="0" t="0" r="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0700" cy="571500"/>
                    </a:xfrm>
                    <a:prstGeom prst="rect">
                      <a:avLst/>
                    </a:prstGeom>
                  </pic:spPr>
                </pic:pic>
              </a:graphicData>
            </a:graphic>
          </wp:inline>
        </w:drawing>
      </w:r>
    </w:p>
    <w:p w14:paraId="7939D701" w14:textId="77777777" w:rsidR="00D40731" w:rsidRDefault="00D40731" w:rsidP="00624975"/>
    <w:p w14:paraId="3AFA45C3" w14:textId="77777777" w:rsidR="00D40731" w:rsidRDefault="00D40731" w:rsidP="00624975"/>
    <w:p w14:paraId="54E336FA" w14:textId="0F0F461C" w:rsidR="00EB27A8" w:rsidRDefault="00EB27A8" w:rsidP="00624975">
      <w:r>
        <w:t xml:space="preserve">Fig [5] shows the distribution between the imdb score and profit ratio, as expected the profit ratio does show a good deal of correlation with the imdb score. </w:t>
      </w:r>
    </w:p>
    <w:p w14:paraId="2E53222F" w14:textId="77777777" w:rsidR="00D40731" w:rsidRDefault="00D40731" w:rsidP="00624975"/>
    <w:p w14:paraId="4279E8E6" w14:textId="45E73F91" w:rsidR="00A952E2" w:rsidRDefault="00EB27A8" w:rsidP="00A952E2">
      <w:pPr>
        <w:keepNext/>
      </w:pPr>
      <w:r w:rsidRPr="00EB27A8">
        <w:rPr>
          <w:noProof/>
        </w:rPr>
        <w:drawing>
          <wp:inline distT="0" distB="0" distL="0" distR="0" wp14:anchorId="537E6A2D" wp14:editId="33BC2BA5">
            <wp:extent cx="5867400" cy="42037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67400" cy="4203700"/>
                    </a:xfrm>
                    <a:prstGeom prst="rect">
                      <a:avLst/>
                    </a:prstGeom>
                  </pic:spPr>
                </pic:pic>
              </a:graphicData>
            </a:graphic>
          </wp:inline>
        </w:drawing>
      </w:r>
    </w:p>
    <w:p w14:paraId="49AAFC60" w14:textId="5B142A11" w:rsidR="00C82375" w:rsidRPr="00C30BE7" w:rsidRDefault="00C30BE7" w:rsidP="004800A4">
      <w:pPr>
        <w:pStyle w:val="Caption"/>
        <w:jc w:val="center"/>
        <w:rPr>
          <w:sz w:val="20"/>
        </w:rPr>
      </w:pPr>
      <w:r w:rsidRPr="00C30BE7">
        <w:rPr>
          <w:sz w:val="20"/>
        </w:rPr>
        <w:t>Figure 5</w:t>
      </w:r>
    </w:p>
    <w:p w14:paraId="3ADD3904" w14:textId="77777777" w:rsidR="00F8774E" w:rsidRDefault="00F8774E" w:rsidP="00E67663"/>
    <w:p w14:paraId="288415B7" w14:textId="77777777" w:rsidR="00035981" w:rsidRDefault="00035981" w:rsidP="00E67663"/>
    <w:p w14:paraId="6E41D45C" w14:textId="77777777" w:rsidR="00035981" w:rsidRDefault="00035981" w:rsidP="00E67663"/>
    <w:p w14:paraId="6E7CC72E" w14:textId="77777777" w:rsidR="00035981" w:rsidRDefault="00035981" w:rsidP="00E67663"/>
    <w:p w14:paraId="43F20FFE" w14:textId="77777777" w:rsidR="00035981" w:rsidRDefault="00035981" w:rsidP="00E67663"/>
    <w:p w14:paraId="385C6CD9" w14:textId="77777777" w:rsidR="00035981" w:rsidRDefault="00035981" w:rsidP="00E67663"/>
    <w:p w14:paraId="4CC8980C" w14:textId="77777777" w:rsidR="00035981" w:rsidRDefault="00035981" w:rsidP="00E67663"/>
    <w:p w14:paraId="467DEEAF" w14:textId="77777777" w:rsidR="00035981" w:rsidRDefault="00035981" w:rsidP="00E67663"/>
    <w:p w14:paraId="683A7FBF" w14:textId="77777777" w:rsidR="00035981" w:rsidRDefault="00035981" w:rsidP="00E67663"/>
    <w:p w14:paraId="2743A9DD" w14:textId="77777777" w:rsidR="00035981" w:rsidRDefault="00035981" w:rsidP="00E67663"/>
    <w:p w14:paraId="69D85734" w14:textId="77777777" w:rsidR="00035981" w:rsidRDefault="00035981" w:rsidP="00E67663"/>
    <w:p w14:paraId="2B965084" w14:textId="77777777" w:rsidR="00035981" w:rsidRDefault="00035981" w:rsidP="00E67663"/>
    <w:p w14:paraId="409B9DA3" w14:textId="77777777" w:rsidR="00035981" w:rsidRDefault="00035981" w:rsidP="00E67663"/>
    <w:p w14:paraId="2CFB4D35" w14:textId="77777777" w:rsidR="00035981" w:rsidRDefault="00035981" w:rsidP="00E67663"/>
    <w:p w14:paraId="3FCDBFAC" w14:textId="77777777" w:rsidR="00035981" w:rsidRDefault="00035981" w:rsidP="00E67663"/>
    <w:p w14:paraId="533F0605" w14:textId="77777777" w:rsidR="00035981" w:rsidRDefault="00035981" w:rsidP="00E67663"/>
    <w:p w14:paraId="33D6D42B" w14:textId="77777777" w:rsidR="00035981" w:rsidRDefault="00035981" w:rsidP="00E67663"/>
    <w:p w14:paraId="5396541B" w14:textId="77777777" w:rsidR="00035981" w:rsidRDefault="00035981" w:rsidP="00E67663"/>
    <w:p w14:paraId="49256B85" w14:textId="77777777" w:rsidR="00035981" w:rsidRPr="00E67663" w:rsidRDefault="00035981" w:rsidP="00E67663"/>
    <w:p w14:paraId="14FC14C5" w14:textId="2E2B3788" w:rsidR="00624975" w:rsidRDefault="00624975" w:rsidP="00EC27C9">
      <w:pPr>
        <w:pStyle w:val="Heading1"/>
        <w:numPr>
          <w:ilvl w:val="0"/>
          <w:numId w:val="3"/>
        </w:numPr>
      </w:pPr>
      <w:bookmarkStart w:id="2" w:name="_Toc508057576"/>
      <w:r>
        <w:t xml:space="preserve">Data </w:t>
      </w:r>
      <w:r w:rsidR="00BF4148">
        <w:t>clean up</w:t>
      </w:r>
      <w:bookmarkEnd w:id="2"/>
      <w:r w:rsidR="00BF4148">
        <w:t xml:space="preserve"> </w:t>
      </w:r>
    </w:p>
    <w:p w14:paraId="2B4433D7" w14:textId="77777777" w:rsidR="00BF4148" w:rsidRDefault="00BF4148" w:rsidP="00BF4148"/>
    <w:p w14:paraId="7397F2F4" w14:textId="77777777" w:rsidR="00EC27C9" w:rsidRDefault="00BF4148" w:rsidP="00EC27C9">
      <w:r>
        <w:t xml:space="preserve">The main purpose of doing this </w:t>
      </w:r>
      <w:r w:rsidR="00A2739E">
        <w:t xml:space="preserve">is to help the Machine Learning predictors to make better predictions. So we are looking for outliers and faulty data points. </w:t>
      </w:r>
    </w:p>
    <w:p w14:paraId="5266662B" w14:textId="77777777" w:rsidR="00EC27C9" w:rsidRDefault="00EC27C9" w:rsidP="00EC27C9"/>
    <w:p w14:paraId="49C8E374" w14:textId="27506604" w:rsidR="00A2739E" w:rsidRPr="00BF4148" w:rsidRDefault="00A2739E" w:rsidP="00EC27C9">
      <w:pPr>
        <w:pStyle w:val="ListParagraph"/>
        <w:numPr>
          <w:ilvl w:val="0"/>
          <w:numId w:val="10"/>
        </w:numPr>
      </w:pPr>
      <w:r>
        <w:t xml:space="preserve">As we can see below there are 8 movies which make more than 100x profit. These are certainly outliers and have to be filtered out in order to improve the predictions.  </w:t>
      </w:r>
    </w:p>
    <w:p w14:paraId="193C8622" w14:textId="77777777" w:rsidR="000E524C" w:rsidRDefault="000E524C" w:rsidP="000E524C"/>
    <w:p w14:paraId="41F27E9F" w14:textId="2CD9342D" w:rsidR="000E524C" w:rsidRPr="000E524C" w:rsidRDefault="00BF4148" w:rsidP="000E524C">
      <w:r w:rsidRPr="00BF4148">
        <w:rPr>
          <w:noProof/>
        </w:rPr>
        <w:drawing>
          <wp:inline distT="0" distB="0" distL="0" distR="0" wp14:anchorId="23B36BDB" wp14:editId="4A1526F3">
            <wp:extent cx="5549265" cy="329220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49265" cy="3292208"/>
                    </a:xfrm>
                    <a:prstGeom prst="rect">
                      <a:avLst/>
                    </a:prstGeom>
                  </pic:spPr>
                </pic:pic>
              </a:graphicData>
            </a:graphic>
          </wp:inline>
        </w:drawing>
      </w:r>
    </w:p>
    <w:p w14:paraId="25B581EA" w14:textId="77777777" w:rsidR="00624975" w:rsidRDefault="00624975" w:rsidP="00624975"/>
    <w:p w14:paraId="6575835B" w14:textId="77777777" w:rsidR="00C8555F" w:rsidRDefault="00C8555F" w:rsidP="00C8555F">
      <w:pPr>
        <w:pStyle w:val="ListParagraph"/>
        <w:ind w:left="360"/>
      </w:pPr>
    </w:p>
    <w:p w14:paraId="3DA089AF" w14:textId="23131F0D" w:rsidR="002879C9" w:rsidRDefault="00A2739E" w:rsidP="00325EB1">
      <w:pPr>
        <w:pStyle w:val="ListParagraph"/>
        <w:numPr>
          <w:ilvl w:val="0"/>
          <w:numId w:val="2"/>
        </w:numPr>
      </w:pPr>
      <w:r>
        <w:t>Next</w:t>
      </w:r>
      <w:r w:rsidR="002879C9">
        <w:t>,</w:t>
      </w:r>
      <w:r>
        <w:t xml:space="preserve"> let us look at the budgets of the movies</w:t>
      </w:r>
      <w:r w:rsidR="002879C9">
        <w:t xml:space="preserve">. And try to find if there are any outliers in this feature and try to filter any stray data points. </w:t>
      </w:r>
    </w:p>
    <w:p w14:paraId="683D225B" w14:textId="77777777" w:rsidR="00C8555F" w:rsidRDefault="00C8555F" w:rsidP="003267A8">
      <w:pPr>
        <w:pStyle w:val="ListParagraph"/>
        <w:ind w:left="360"/>
      </w:pPr>
    </w:p>
    <w:p w14:paraId="06E1B087" w14:textId="3C7AB1EC" w:rsidR="003267A8" w:rsidRDefault="005F56C8" w:rsidP="003267A8">
      <w:pPr>
        <w:pStyle w:val="ListParagraph"/>
        <w:ind w:left="360"/>
      </w:pPr>
      <w:r>
        <w:t xml:space="preserve">Below are the distribution of profits in 100 Million dollars. As we can see there are a few stray points above </w:t>
      </w:r>
      <w:r w:rsidR="00EC27C9">
        <w:t>500</w:t>
      </w:r>
      <w:r>
        <w:t xml:space="preserve"> Million dollars. These points seem to be incorrect as there aren’t any movies with that high of a budget as of 2018. So we will need to investigate into those data points. And try to remove them from the dataset </w:t>
      </w:r>
    </w:p>
    <w:p w14:paraId="7AC67C3D" w14:textId="77777777" w:rsidR="005F56C8" w:rsidRDefault="005F56C8" w:rsidP="005F56C8">
      <w:pPr>
        <w:pStyle w:val="ListParagraph"/>
        <w:keepNext/>
        <w:ind w:left="360"/>
      </w:pPr>
      <w:r w:rsidRPr="005F56C8">
        <w:rPr>
          <w:noProof/>
        </w:rPr>
        <w:drawing>
          <wp:inline distT="0" distB="0" distL="0" distR="0" wp14:anchorId="440A926F" wp14:editId="163CA089">
            <wp:extent cx="4506826" cy="37998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19356" cy="3810436"/>
                    </a:xfrm>
                    <a:prstGeom prst="rect">
                      <a:avLst/>
                    </a:prstGeom>
                  </pic:spPr>
                </pic:pic>
              </a:graphicData>
            </a:graphic>
          </wp:inline>
        </w:drawing>
      </w:r>
    </w:p>
    <w:p w14:paraId="261C3A7B" w14:textId="0BF9390F" w:rsidR="005F56C8" w:rsidRPr="005F56C8" w:rsidRDefault="005F56C8" w:rsidP="004800A4">
      <w:pPr>
        <w:pStyle w:val="Caption"/>
        <w:jc w:val="center"/>
      </w:pPr>
      <w:r>
        <w:t>Figure</w:t>
      </w:r>
      <w:r w:rsidR="004800A4">
        <w:t xml:space="preserve"> 6</w:t>
      </w:r>
    </w:p>
    <w:p w14:paraId="30A58445" w14:textId="77777777" w:rsidR="002879C9" w:rsidRDefault="002879C9" w:rsidP="00624975"/>
    <w:p w14:paraId="53F19CE4" w14:textId="3CDDA5EC" w:rsidR="005F56C8" w:rsidRDefault="005F56C8" w:rsidP="00624975">
      <w:r>
        <w:t>Showing the same data in a different format below.</w:t>
      </w:r>
    </w:p>
    <w:p w14:paraId="771CC771" w14:textId="77777777" w:rsidR="005F56C8" w:rsidRDefault="005F56C8" w:rsidP="00624975"/>
    <w:p w14:paraId="3A075881" w14:textId="162CF7CA" w:rsidR="00A2739E" w:rsidRDefault="00325EB1" w:rsidP="00624975">
      <w:r w:rsidRPr="00325EB1">
        <w:rPr>
          <w:noProof/>
        </w:rPr>
        <w:drawing>
          <wp:inline distT="0" distB="0" distL="0" distR="0" wp14:anchorId="799735BE" wp14:editId="22D9BCCE">
            <wp:extent cx="4617995" cy="2346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1343" cy="241378"/>
                    </a:xfrm>
                    <a:prstGeom prst="rect">
                      <a:avLst/>
                    </a:prstGeom>
                  </pic:spPr>
                </pic:pic>
              </a:graphicData>
            </a:graphic>
          </wp:inline>
        </w:drawing>
      </w:r>
    </w:p>
    <w:p w14:paraId="66C2021C" w14:textId="10B648D3" w:rsidR="00325EB1" w:rsidRDefault="005F56C8" w:rsidP="00624975">
      <w:r w:rsidRPr="00325EB1">
        <w:rPr>
          <w:noProof/>
        </w:rPr>
        <w:drawing>
          <wp:inline distT="0" distB="0" distL="0" distR="0" wp14:anchorId="3C148CB6" wp14:editId="7B66F596">
            <wp:extent cx="2566035" cy="211497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34653" cy="2171529"/>
                    </a:xfrm>
                    <a:prstGeom prst="rect">
                      <a:avLst/>
                    </a:prstGeom>
                  </pic:spPr>
                </pic:pic>
              </a:graphicData>
            </a:graphic>
          </wp:inline>
        </w:drawing>
      </w:r>
    </w:p>
    <w:p w14:paraId="2E605BC6" w14:textId="11302554" w:rsidR="00325EB1" w:rsidRDefault="00325EB1" w:rsidP="00624975"/>
    <w:p w14:paraId="7D5CD013" w14:textId="77777777" w:rsidR="00325EB1" w:rsidRDefault="00325EB1" w:rsidP="00624975"/>
    <w:p w14:paraId="422BF87D" w14:textId="183CE292" w:rsidR="00EC27C9" w:rsidRDefault="00EC27C9" w:rsidP="00624975">
      <w:r>
        <w:t xml:space="preserve">Again we can see movies with budget of over 500 Million dollars which are outliers. So we will look at the country of origin of these highly expensive movies. As we can see below all of the movies are non-US movies. And their budgets and gross might be reported in the currency of their country of origin. </w:t>
      </w:r>
    </w:p>
    <w:p w14:paraId="1CEBB4F9" w14:textId="70389EA5" w:rsidR="00325EB1" w:rsidRDefault="00325EB1" w:rsidP="00624975"/>
    <w:p w14:paraId="27792EB1" w14:textId="77777777" w:rsidR="00C8555F" w:rsidRDefault="00C8555F" w:rsidP="00624975"/>
    <w:p w14:paraId="0BFC6E82" w14:textId="3E984C43" w:rsidR="00325EB1" w:rsidRDefault="00EC27C9" w:rsidP="00624975">
      <w:r w:rsidRPr="00EC27C9">
        <w:rPr>
          <w:noProof/>
        </w:rPr>
        <w:drawing>
          <wp:inline distT="0" distB="0" distL="0" distR="0" wp14:anchorId="73B2766F" wp14:editId="75B4186E">
            <wp:extent cx="5943600" cy="22390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39010"/>
                    </a:xfrm>
                    <a:prstGeom prst="rect">
                      <a:avLst/>
                    </a:prstGeom>
                  </pic:spPr>
                </pic:pic>
              </a:graphicData>
            </a:graphic>
          </wp:inline>
        </w:drawing>
      </w:r>
    </w:p>
    <w:p w14:paraId="2B2F66A6" w14:textId="77777777" w:rsidR="00325EB1" w:rsidRDefault="00325EB1" w:rsidP="00624975"/>
    <w:p w14:paraId="6F010940" w14:textId="77777777" w:rsidR="00C8555F" w:rsidRDefault="00C8555F" w:rsidP="00624975"/>
    <w:p w14:paraId="72CCC2AB" w14:textId="55B98796" w:rsidR="00EC27C9" w:rsidRDefault="00EC27C9" w:rsidP="00624975">
      <w:r>
        <w:t>So we will go ahead and remove all foreign movies hopefully this should not decrease the size of the dataset too much. As we can see there are 788 foreign movie which is about 15% of the movies. This is something that we can tolerate. In the future we can convert the amounts to USD but for now we will go ahead with US movies only.</w:t>
      </w:r>
    </w:p>
    <w:p w14:paraId="4855DA55" w14:textId="77777777" w:rsidR="00EC27C9" w:rsidRDefault="00EC27C9" w:rsidP="00624975"/>
    <w:p w14:paraId="15CCE200" w14:textId="77777777" w:rsidR="00C8555F" w:rsidRDefault="00C8555F" w:rsidP="00624975"/>
    <w:p w14:paraId="1545732C" w14:textId="246F23C7" w:rsidR="00EC27C9" w:rsidRDefault="00EC27C9" w:rsidP="00624975">
      <w:r w:rsidRPr="00EC27C9">
        <w:rPr>
          <w:noProof/>
        </w:rPr>
        <w:drawing>
          <wp:inline distT="0" distB="0" distL="0" distR="0" wp14:anchorId="56BC4B61" wp14:editId="2C193B7C">
            <wp:extent cx="5943600" cy="11842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184275"/>
                    </a:xfrm>
                    <a:prstGeom prst="rect">
                      <a:avLst/>
                    </a:prstGeom>
                  </pic:spPr>
                </pic:pic>
              </a:graphicData>
            </a:graphic>
          </wp:inline>
        </w:drawing>
      </w:r>
    </w:p>
    <w:p w14:paraId="5481C55F" w14:textId="77777777" w:rsidR="00325EB1" w:rsidRDefault="00325EB1" w:rsidP="00624975"/>
    <w:p w14:paraId="7006D651" w14:textId="77777777" w:rsidR="00C8555F" w:rsidRDefault="00C8555F" w:rsidP="00624975"/>
    <w:p w14:paraId="3FF9EC3D" w14:textId="77777777" w:rsidR="004800A4" w:rsidRDefault="004800A4" w:rsidP="00624975"/>
    <w:p w14:paraId="3E92CD21" w14:textId="66C6BF2F" w:rsidR="00C8555F" w:rsidRDefault="00C8555F" w:rsidP="00C8555F">
      <w:pPr>
        <w:pStyle w:val="ListParagraph"/>
        <w:numPr>
          <w:ilvl w:val="0"/>
          <w:numId w:val="2"/>
        </w:numPr>
      </w:pPr>
      <w:r>
        <w:t>Now</w:t>
      </w:r>
      <w:r w:rsidR="00EC27C9">
        <w:t xml:space="preserve"> </w:t>
      </w:r>
      <w:r>
        <w:t>let’s</w:t>
      </w:r>
      <w:r w:rsidR="00EC27C9">
        <w:t xml:space="preserve"> look at the </w:t>
      </w:r>
      <w:r>
        <w:t>correlation</w:t>
      </w:r>
      <w:r w:rsidR="00EC27C9">
        <w:t xml:space="preserve"> matrix </w:t>
      </w:r>
      <w:r>
        <w:t>for this dataset.</w:t>
      </w:r>
    </w:p>
    <w:p w14:paraId="71A16834" w14:textId="77777777" w:rsidR="00C8555F" w:rsidRDefault="00C8555F" w:rsidP="00C8555F">
      <w:pPr>
        <w:pStyle w:val="ListParagraph"/>
        <w:ind w:left="360"/>
      </w:pPr>
    </w:p>
    <w:p w14:paraId="582795F0" w14:textId="5CD4BFA4" w:rsidR="00C8555F" w:rsidRDefault="00C8555F" w:rsidP="00C8555F">
      <w:pPr>
        <w:pStyle w:val="ListParagraph"/>
        <w:ind w:left="360"/>
      </w:pPr>
      <w:r>
        <w:t xml:space="preserve">The column of interest in this case is the ratio vs the other features. </w:t>
      </w:r>
      <w:r w:rsidR="00FE054B">
        <w:t xml:space="preserve">As that’s what determines the financial success of a movie. As we can see in this correlation chart the ratio correlates very strongly with the IMDB rating, sadly that is a feature that we cannot use. That is because IMDB rating for a movie is not known in advance when investing in a movie. </w:t>
      </w:r>
    </w:p>
    <w:p w14:paraId="657CEAB8" w14:textId="77777777" w:rsidR="00DA7C40" w:rsidRDefault="00DA7C40" w:rsidP="00C8555F">
      <w:pPr>
        <w:pStyle w:val="ListParagraph"/>
        <w:ind w:left="360"/>
      </w:pPr>
    </w:p>
    <w:p w14:paraId="1826EB87" w14:textId="77777777" w:rsidR="004800A4" w:rsidRDefault="00A2739E" w:rsidP="004800A4">
      <w:pPr>
        <w:keepNext/>
      </w:pPr>
      <w:r>
        <w:rPr>
          <w:noProof/>
        </w:rPr>
        <w:drawing>
          <wp:inline distT="0" distB="0" distL="0" distR="0" wp14:anchorId="3C28089A" wp14:editId="2B038058">
            <wp:extent cx="4623435" cy="4623435"/>
            <wp:effectExtent l="0" t="0" r="0" b="0"/>
            <wp:docPr id="10" name="Picture 10" descr="/Users/mrkulkarni1/Desktop/ML_files/success_classifier/imdb_project/movie_classifier-Copy1_files/movie_classifier-Copy1_56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mrkulkarni1/Desktop/ML_files/success_classifier/imdb_project/movie_classifier-Copy1_files/movie_classifier-Copy1_56_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24437" cy="4624437"/>
                    </a:xfrm>
                    <a:prstGeom prst="rect">
                      <a:avLst/>
                    </a:prstGeom>
                    <a:noFill/>
                    <a:ln>
                      <a:noFill/>
                    </a:ln>
                  </pic:spPr>
                </pic:pic>
              </a:graphicData>
            </a:graphic>
          </wp:inline>
        </w:drawing>
      </w:r>
    </w:p>
    <w:p w14:paraId="6AA86AF7" w14:textId="754FF26B" w:rsidR="00C8555F" w:rsidRDefault="004800A4" w:rsidP="004800A4">
      <w:pPr>
        <w:pStyle w:val="Caption"/>
        <w:jc w:val="center"/>
      </w:pPr>
      <w:r>
        <w:t>Figure 7</w:t>
      </w:r>
    </w:p>
    <w:p w14:paraId="51D7CA12" w14:textId="52F5EB6A" w:rsidR="004800A4" w:rsidRDefault="00A3008E" w:rsidP="00624975">
      <w:r>
        <w:t>T</w:t>
      </w:r>
      <w:r w:rsidR="001D4666">
        <w:t xml:space="preserve">he </w:t>
      </w:r>
      <w:r>
        <w:t xml:space="preserve">profit </w:t>
      </w:r>
      <w:r w:rsidR="001D4666">
        <w:t xml:space="preserve">ratio is negatively correlated to the release year of the movie. </w:t>
      </w:r>
      <w:r w:rsidR="004800A4">
        <w:t xml:space="preserve">Looking at the </w:t>
      </w:r>
      <w:r w:rsidR="00E0185B">
        <w:t xml:space="preserve">average profit ratio through the years, we can see that profit ratio did on average go down since the 1980’s. That might be because only the successful movies from the 1980’s might have been included in the dataset. </w:t>
      </w:r>
    </w:p>
    <w:p w14:paraId="3F45B843" w14:textId="54026B60" w:rsidR="00A952E2" w:rsidRDefault="00E0185B" w:rsidP="004800A4">
      <w:pPr>
        <w:keepNext/>
        <w:jc w:val="center"/>
      </w:pPr>
      <w:r w:rsidRPr="00E0185B">
        <w:rPr>
          <w:noProof/>
        </w:rPr>
        <w:drawing>
          <wp:inline distT="0" distB="0" distL="0" distR="0" wp14:anchorId="7BDE120C" wp14:editId="30C4E0E8">
            <wp:extent cx="3344112" cy="234172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64566" cy="2356044"/>
                    </a:xfrm>
                    <a:prstGeom prst="rect">
                      <a:avLst/>
                    </a:prstGeom>
                  </pic:spPr>
                </pic:pic>
              </a:graphicData>
            </a:graphic>
          </wp:inline>
        </w:drawing>
      </w:r>
    </w:p>
    <w:p w14:paraId="1F1D013E" w14:textId="1CA35AF1" w:rsidR="00E0185B" w:rsidRPr="00905281" w:rsidRDefault="00C30BE7" w:rsidP="00905281">
      <w:pPr>
        <w:pStyle w:val="Caption"/>
        <w:jc w:val="center"/>
        <w:rPr>
          <w:sz w:val="20"/>
        </w:rPr>
      </w:pPr>
      <w:r w:rsidRPr="000E524C">
        <w:rPr>
          <w:sz w:val="20"/>
        </w:rPr>
        <w:t>Figure</w:t>
      </w:r>
      <w:r w:rsidR="004800A4">
        <w:rPr>
          <w:sz w:val="20"/>
        </w:rPr>
        <w:t xml:space="preserve"> 8</w:t>
      </w:r>
    </w:p>
    <w:p w14:paraId="0338F044" w14:textId="77777777" w:rsidR="00F80ED5" w:rsidRDefault="00F80ED5" w:rsidP="00F80ED5"/>
    <w:p w14:paraId="430E3861" w14:textId="30A43DE5" w:rsidR="00F80ED5" w:rsidRDefault="00F80ED5" w:rsidP="00F80ED5">
      <w:pPr>
        <w:pStyle w:val="ListParagraph"/>
        <w:numPr>
          <w:ilvl w:val="0"/>
          <w:numId w:val="2"/>
        </w:numPr>
      </w:pPr>
      <w:r>
        <w:t xml:space="preserve">Next let’s take a look at the profit distribution of low budget and high budget movies. Usually the </w:t>
      </w:r>
      <w:r w:rsidR="00D85C15">
        <w:t>factors the influence profits vary bet</w:t>
      </w:r>
      <w:r w:rsidR="00F8774E">
        <w:t xml:space="preserve">ween low and high budget movies. </w:t>
      </w:r>
    </w:p>
    <w:p w14:paraId="2A1632B6" w14:textId="77777777" w:rsidR="00F8774E" w:rsidRDefault="00F8774E" w:rsidP="00F8774E"/>
    <w:p w14:paraId="1F607691" w14:textId="77777777" w:rsidR="00F8774E" w:rsidRDefault="00F8774E" w:rsidP="00F8774E">
      <w:r>
        <w:t xml:space="preserve">Fig [9] plots the profit distribution frequency. As we can see the the high budget movies (in red) a large number of movies just make enough to cover their expenses. A good amount of movies make a decent amount of profit which is upto ~4x. However after that the profit ratio completely goes down. </w:t>
      </w:r>
    </w:p>
    <w:p w14:paraId="795E27D5" w14:textId="77777777" w:rsidR="00F8774E" w:rsidRDefault="00F8774E" w:rsidP="00F8774E"/>
    <w:p w14:paraId="326B81E8" w14:textId="61636AA2" w:rsidR="00F1601C" w:rsidRDefault="00F8774E" w:rsidP="00F80ED5">
      <w:r>
        <w:t xml:space="preserve">For low budget movies. A high number of movies make less than 50% of their budgets. </w:t>
      </w:r>
      <w:r w:rsidR="00F1601C">
        <w:t>However,</w:t>
      </w:r>
      <w:r>
        <w:t xml:space="preserve"> when it comes to profits over 2x they put their high budget counterparts behind them.  </w:t>
      </w:r>
    </w:p>
    <w:p w14:paraId="1B7C5DA8" w14:textId="77777777" w:rsidR="00F80ED5" w:rsidRDefault="00F80ED5" w:rsidP="00F80ED5">
      <w:pPr>
        <w:keepNext/>
      </w:pPr>
      <w:r>
        <w:rPr>
          <w:noProof/>
        </w:rPr>
        <w:drawing>
          <wp:inline distT="0" distB="0" distL="0" distR="0" wp14:anchorId="63BDA05D" wp14:editId="575D1726">
            <wp:extent cx="4737735" cy="4858293"/>
            <wp:effectExtent l="0" t="0" r="12065" b="0"/>
            <wp:docPr id="9" name="Picture 9" descr="/Users/mrkulkarni1/Desktop/ML_files/success_classifier/imdb_project/movie_classifier-Copy1_files/movie_classifier-Copy1_7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mrkulkarni1/Desktop/ML_files/success_classifier/imdb_project/movie_classifier-Copy1_files/movie_classifier-Copy1_74_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49124" cy="4869972"/>
                    </a:xfrm>
                    <a:prstGeom prst="rect">
                      <a:avLst/>
                    </a:prstGeom>
                    <a:noFill/>
                    <a:ln>
                      <a:noFill/>
                    </a:ln>
                  </pic:spPr>
                </pic:pic>
              </a:graphicData>
            </a:graphic>
          </wp:inline>
        </w:drawing>
      </w:r>
    </w:p>
    <w:p w14:paraId="0D21C635" w14:textId="77777777" w:rsidR="00F80ED5" w:rsidRDefault="00F80ED5" w:rsidP="00F80ED5">
      <w:pPr>
        <w:pStyle w:val="Caption"/>
        <w:jc w:val="center"/>
      </w:pPr>
      <w:r>
        <w:t>Figure 9</w:t>
      </w:r>
    </w:p>
    <w:p w14:paraId="77BF1EDE" w14:textId="77777777" w:rsidR="000F67D8" w:rsidRDefault="00F1601C" w:rsidP="00F80ED5">
      <w:r>
        <w:t xml:space="preserve">Looking at such stark variation in </w:t>
      </w:r>
      <w:r w:rsidR="000F67D8">
        <w:t>profit distribution I decided to split the training data set into high and low budget movies. This should improve the prediction accuracy.</w:t>
      </w:r>
    </w:p>
    <w:p w14:paraId="5DADCDB2" w14:textId="77777777" w:rsidR="00356D60" w:rsidRDefault="00356D60" w:rsidP="00F80ED5"/>
    <w:p w14:paraId="3A661B73" w14:textId="7FF227EC" w:rsidR="00F80ED5" w:rsidRDefault="00356D60" w:rsidP="00F80ED5">
      <w:r w:rsidRPr="00356D60">
        <w:drawing>
          <wp:inline distT="0" distB="0" distL="0" distR="0" wp14:anchorId="07F29262" wp14:editId="0EE4FB56">
            <wp:extent cx="5943600" cy="25806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580640"/>
                    </a:xfrm>
                    <a:prstGeom prst="rect">
                      <a:avLst/>
                    </a:prstGeom>
                  </pic:spPr>
                </pic:pic>
              </a:graphicData>
            </a:graphic>
          </wp:inline>
        </w:drawing>
      </w:r>
      <w:r w:rsidR="000F67D8">
        <w:t xml:space="preserve"> </w:t>
      </w:r>
    </w:p>
    <w:p w14:paraId="0DEEC15A" w14:textId="77777777" w:rsidR="00F80ED5" w:rsidRDefault="00F80ED5" w:rsidP="00F80ED5"/>
    <w:p w14:paraId="294E0298" w14:textId="0708A900" w:rsidR="000F67D8" w:rsidRDefault="00356D60" w:rsidP="00F80ED5">
      <w:r>
        <w:t xml:space="preserve">As we can see in the code snippet above. I divided the dataset with the median as the dividing point. </w:t>
      </w:r>
    </w:p>
    <w:p w14:paraId="41F9BEA4" w14:textId="77777777" w:rsidR="000F67D8" w:rsidRPr="00F80ED5" w:rsidRDefault="000F67D8" w:rsidP="00F80ED5"/>
    <w:p w14:paraId="6D166FE8" w14:textId="74F3B49C" w:rsidR="00C8555F" w:rsidRDefault="00C8555F" w:rsidP="00C8555F">
      <w:pPr>
        <w:pStyle w:val="Heading1"/>
        <w:numPr>
          <w:ilvl w:val="0"/>
          <w:numId w:val="3"/>
        </w:numPr>
      </w:pPr>
      <w:bookmarkStart w:id="3" w:name="_Toc508057577"/>
      <w:r>
        <w:t xml:space="preserve">Setting the Prediction </w:t>
      </w:r>
      <w:r w:rsidR="00905281">
        <w:t>target.</w:t>
      </w:r>
      <w:bookmarkEnd w:id="3"/>
      <w:r w:rsidR="00905281">
        <w:t xml:space="preserve"> </w:t>
      </w:r>
    </w:p>
    <w:p w14:paraId="63628985" w14:textId="77777777" w:rsidR="00FB476E" w:rsidRDefault="00FB476E" w:rsidP="00FB476E"/>
    <w:p w14:paraId="540573FE" w14:textId="6A1CCC00" w:rsidR="00FB476E" w:rsidRPr="00FB476E" w:rsidRDefault="00FB476E" w:rsidP="00FB476E">
      <w:r>
        <w:t xml:space="preserve">After cleaning up the data set we need to </w:t>
      </w:r>
      <w:r w:rsidR="00905281">
        <w:t xml:space="preserve">set a prediction goal. </w:t>
      </w:r>
      <w:r w:rsidR="00650CA5">
        <w:t>The main aim of this project is predicting the financial success of a movie. So we need to set a target above which a movies is considered “profitable”.</w:t>
      </w:r>
    </w:p>
    <w:p w14:paraId="10CFFE16" w14:textId="77777777" w:rsidR="00C8555F" w:rsidRDefault="00C8555F" w:rsidP="00C8555F"/>
    <w:p w14:paraId="14564B7C" w14:textId="77777777" w:rsidR="00DE0E6F" w:rsidRDefault="004153EA" w:rsidP="00DE0E6F">
      <w:pPr>
        <w:keepNext/>
      </w:pPr>
      <w:r w:rsidRPr="004153EA">
        <w:drawing>
          <wp:inline distT="0" distB="0" distL="0" distR="0" wp14:anchorId="0E28FF09" wp14:editId="15FF3832">
            <wp:extent cx="5943600" cy="3608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08070"/>
                    </a:xfrm>
                    <a:prstGeom prst="rect">
                      <a:avLst/>
                    </a:prstGeom>
                  </pic:spPr>
                </pic:pic>
              </a:graphicData>
            </a:graphic>
          </wp:inline>
        </w:drawing>
      </w:r>
    </w:p>
    <w:p w14:paraId="5F22D41D" w14:textId="064B2EBA" w:rsidR="004153EA" w:rsidRDefault="00DE0E6F" w:rsidP="00DE0E6F">
      <w:pPr>
        <w:pStyle w:val="Caption"/>
        <w:jc w:val="center"/>
      </w:pPr>
      <w:r>
        <w:t>Figure 10</w:t>
      </w:r>
    </w:p>
    <w:p w14:paraId="6DCB0413" w14:textId="6E474C6C" w:rsidR="00650CA5" w:rsidRDefault="004153EA" w:rsidP="00C8555F">
      <w:r w:rsidRPr="004153EA">
        <w:drawing>
          <wp:inline distT="0" distB="0" distL="0" distR="0" wp14:anchorId="404BB841" wp14:editId="33E87A8B">
            <wp:extent cx="5651500" cy="546100"/>
            <wp:effectExtent l="0" t="0" r="0"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51500" cy="546100"/>
                    </a:xfrm>
                    <a:prstGeom prst="rect">
                      <a:avLst/>
                    </a:prstGeom>
                  </pic:spPr>
                </pic:pic>
              </a:graphicData>
            </a:graphic>
          </wp:inline>
        </w:drawing>
      </w:r>
    </w:p>
    <w:p w14:paraId="583585E6" w14:textId="77777777" w:rsidR="00905281" w:rsidRDefault="00905281" w:rsidP="00C8555F"/>
    <w:p w14:paraId="185E9DD3" w14:textId="085A3DE9" w:rsidR="00905281" w:rsidRDefault="00B870DD" w:rsidP="00C8555F">
      <w:r>
        <w:t xml:space="preserve">Looking at the figure above, a 20% profit is a good determinant of whether or not a movie is successful. </w:t>
      </w:r>
      <w:r w:rsidR="00DE0E6F">
        <w:t xml:space="preserve">So, movies with a profit above 20% are profitable and below are considered to be loss making in this predictor. </w:t>
      </w:r>
    </w:p>
    <w:p w14:paraId="43149017" w14:textId="77777777" w:rsidR="00DE0E6F" w:rsidRDefault="00DE0E6F" w:rsidP="00C8555F"/>
    <w:p w14:paraId="25FC0D7C" w14:textId="3463F1DD" w:rsidR="00DE0E6F" w:rsidRDefault="00DE0E6F" w:rsidP="00C8555F">
      <w:r w:rsidRPr="00DE0E6F">
        <w:drawing>
          <wp:inline distT="0" distB="0" distL="0" distR="0" wp14:anchorId="79426919" wp14:editId="683839F7">
            <wp:extent cx="5943600" cy="12719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271905"/>
                    </a:xfrm>
                    <a:prstGeom prst="rect">
                      <a:avLst/>
                    </a:prstGeom>
                  </pic:spPr>
                </pic:pic>
              </a:graphicData>
            </a:graphic>
          </wp:inline>
        </w:drawing>
      </w:r>
    </w:p>
    <w:p w14:paraId="00D97642" w14:textId="77777777" w:rsidR="00905281" w:rsidRDefault="00905281" w:rsidP="00C8555F"/>
    <w:p w14:paraId="319A63D8" w14:textId="77777777" w:rsidR="00905281" w:rsidRDefault="00905281" w:rsidP="00C8555F"/>
    <w:p w14:paraId="0AF53335" w14:textId="77777777" w:rsidR="00905281" w:rsidRDefault="00905281" w:rsidP="00C8555F"/>
    <w:p w14:paraId="7BBA4025" w14:textId="76303AFF" w:rsidR="00905281" w:rsidRDefault="00DE0E6F" w:rsidP="00C8555F">
      <w:r>
        <w:t>As we can see above the 20% profitability target roughly splits the dataset into 2 halves.</w:t>
      </w:r>
    </w:p>
    <w:p w14:paraId="4126524D" w14:textId="77777777" w:rsidR="00DE0E6F" w:rsidRDefault="00DE0E6F" w:rsidP="00C8555F"/>
    <w:p w14:paraId="7006FE1E" w14:textId="77777777" w:rsidR="00905281" w:rsidRPr="00C8555F" w:rsidRDefault="00905281" w:rsidP="00C8555F"/>
    <w:p w14:paraId="0E3393F1" w14:textId="7F86C35B" w:rsidR="00624975" w:rsidRDefault="00624975" w:rsidP="00C8555F">
      <w:pPr>
        <w:pStyle w:val="Heading1"/>
        <w:numPr>
          <w:ilvl w:val="0"/>
          <w:numId w:val="3"/>
        </w:numPr>
      </w:pPr>
      <w:bookmarkStart w:id="4" w:name="_Toc508057578"/>
      <w:r>
        <w:t>Machine learning</w:t>
      </w:r>
      <w:bookmarkEnd w:id="4"/>
    </w:p>
    <w:p w14:paraId="7A86EBC4" w14:textId="77777777" w:rsidR="00EF73FD" w:rsidRDefault="00EF73FD" w:rsidP="00EF73FD"/>
    <w:p w14:paraId="64CC92C6" w14:textId="11C186D6" w:rsidR="00EF73FD" w:rsidRPr="00EF73FD" w:rsidRDefault="00EF73FD" w:rsidP="00EF73FD">
      <w:r>
        <w:t xml:space="preserve">In this section I will walk through all the machine learning techniques that I tried on this dataset. I will also compare the performance of all these prediction techniques. The prediction techniques that I try out are 1. Logistic Regression 2. Support Vector Machines 3. Random Forrest and 4. Voting classifier.  </w:t>
      </w:r>
    </w:p>
    <w:p w14:paraId="6BBF4776" w14:textId="77777777" w:rsidR="000B4693" w:rsidRDefault="000B4693" w:rsidP="000B4693"/>
    <w:p w14:paraId="785A7A39" w14:textId="29FD5A2B" w:rsidR="00864983" w:rsidRDefault="00864983" w:rsidP="000B4693">
      <w:r>
        <w:t xml:space="preserve">The first step towards this is splitting the dataset into a training and test. </w:t>
      </w:r>
      <w:r w:rsidR="00397A60">
        <w:t xml:space="preserve">I do a 70:30 </w:t>
      </w:r>
      <w:r w:rsidR="00FD3CCC">
        <w:t xml:space="preserve">split between the training and test dataset. </w:t>
      </w:r>
    </w:p>
    <w:p w14:paraId="7778F045" w14:textId="77777777" w:rsidR="00FD3CCC" w:rsidRDefault="00FD3CCC" w:rsidP="000B4693"/>
    <w:p w14:paraId="473A960C" w14:textId="1FC0E156" w:rsidR="00A66F4D" w:rsidRDefault="00FD3CCC" w:rsidP="000B4693">
      <w:r>
        <w:t>The second part is training the predictor.</w:t>
      </w:r>
      <w:r w:rsidR="00A66F4D">
        <w:t xml:space="preserve"> There are two parameters to keep in mind with this,. </w:t>
      </w:r>
      <w:r w:rsidR="00A66F4D">
        <w:br/>
        <w:t>1. U</w:t>
      </w:r>
      <w:r>
        <w:t xml:space="preserve">sage of the </w:t>
      </w:r>
      <w:r w:rsidR="00A66F4D">
        <w:t xml:space="preserve">best </w:t>
      </w:r>
      <w:r>
        <w:t>possible hyper-parameters</w:t>
      </w:r>
      <w:r w:rsidR="00A66F4D">
        <w:t xml:space="preserve"> for optimal accuracy.</w:t>
      </w:r>
    </w:p>
    <w:p w14:paraId="3BA8E8B9" w14:textId="5FE1BFA8" w:rsidR="00A66F4D" w:rsidRDefault="00A66F4D" w:rsidP="000B4693">
      <w:r>
        <w:t>2. Making sure that predictor</w:t>
      </w:r>
      <w:r w:rsidR="0057483D">
        <w:t xml:space="preserve"> takes the bias-variation tradeoff into account</w:t>
      </w:r>
      <w:r>
        <w:t xml:space="preserve">. Higher bias is when the predictor is </w:t>
      </w:r>
      <w:r w:rsidR="0057483D">
        <w:t>over fitted</w:t>
      </w:r>
      <w:r>
        <w:t xml:space="preserve">. The predictor works perfectly for the training set however there is a big drop off in accuracy when it is applied on a new data set. </w:t>
      </w:r>
    </w:p>
    <w:p w14:paraId="72827734" w14:textId="77777777" w:rsidR="0057483D" w:rsidRDefault="0057483D" w:rsidP="000B4693"/>
    <w:p w14:paraId="7DDC5581" w14:textId="50E00EB8" w:rsidR="000B4693" w:rsidRDefault="00C3434C" w:rsidP="000B4693">
      <w:r w:rsidRPr="00C3434C">
        <w:drawing>
          <wp:inline distT="0" distB="0" distL="0" distR="0" wp14:anchorId="6FC9C90A" wp14:editId="2B327986">
            <wp:extent cx="5207000" cy="1219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07000" cy="1219200"/>
                    </a:xfrm>
                    <a:prstGeom prst="rect">
                      <a:avLst/>
                    </a:prstGeom>
                  </pic:spPr>
                </pic:pic>
              </a:graphicData>
            </a:graphic>
          </wp:inline>
        </w:drawing>
      </w:r>
    </w:p>
    <w:p w14:paraId="574FC9E5" w14:textId="320470DF" w:rsidR="00905281" w:rsidRDefault="002213D1" w:rsidP="000B4693">
      <w:r>
        <w:t xml:space="preserve">I </w:t>
      </w:r>
      <w:r w:rsidR="00035981">
        <w:t>use</w:t>
      </w:r>
      <w:r>
        <w:t xml:space="preserve"> K</w:t>
      </w:r>
      <w:r w:rsidR="00035981">
        <w:t>-</w:t>
      </w:r>
      <w:r>
        <w:t xml:space="preserve">fold cross validation to reduce the bias of a model. The cv_score function </w:t>
      </w:r>
      <w:r w:rsidR="00586652">
        <w:t xml:space="preserve">is used for cross-validation. </w:t>
      </w:r>
      <w:r w:rsidR="00035981">
        <w:t xml:space="preserve">As we can see in the function above it is a 5-fold cross validation. And the function returns back the average accuracy of the five predictions. </w:t>
      </w:r>
    </w:p>
    <w:p w14:paraId="22425071" w14:textId="77777777" w:rsidR="00035981" w:rsidRDefault="00035981" w:rsidP="000B4693"/>
    <w:p w14:paraId="3B9AB3BE" w14:textId="77777777" w:rsidR="00035981" w:rsidRDefault="00035981" w:rsidP="000B4693">
      <w:r>
        <w:t xml:space="preserve">Cross validation reduces the bias. The next step is to get the best possible predictor parameters. I use two techniques to that end. </w:t>
      </w:r>
    </w:p>
    <w:p w14:paraId="03E4474A" w14:textId="77777777" w:rsidR="00035981" w:rsidRDefault="00035981" w:rsidP="00035981"/>
    <w:p w14:paraId="3EBC4ECA" w14:textId="5D2C976C" w:rsidR="00035981" w:rsidRDefault="00035981" w:rsidP="00035981">
      <w:pPr>
        <w:pStyle w:val="NoSpacing"/>
        <w:numPr>
          <w:ilvl w:val="0"/>
          <w:numId w:val="11"/>
        </w:numPr>
      </w:pPr>
      <w:r>
        <w:t xml:space="preserve">The first method is running a loop around all the possible parameter values. </w:t>
      </w:r>
      <w:r w:rsidR="001F2BE3">
        <w:t>As you can see in the code snippet underneath. For the random forest classifier we run loops around the number of estimators and the number of leaf nodes. And the code finally return the best hyper parameters.</w:t>
      </w:r>
    </w:p>
    <w:p w14:paraId="4B985BA9" w14:textId="59CBBD40" w:rsidR="00035981" w:rsidRDefault="00035981" w:rsidP="00035981">
      <w:pPr>
        <w:pStyle w:val="NoSpacing"/>
      </w:pPr>
    </w:p>
    <w:p w14:paraId="49A37310" w14:textId="57C74915" w:rsidR="00035981" w:rsidRDefault="00B44DB2" w:rsidP="000B4693">
      <w:r w:rsidRPr="00B44DB2">
        <w:drawing>
          <wp:inline distT="0" distB="0" distL="0" distR="0" wp14:anchorId="134B9255" wp14:editId="6F570A06">
            <wp:extent cx="5943600" cy="3530600"/>
            <wp:effectExtent l="25400" t="25400" r="25400" b="254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30600"/>
                    </a:xfrm>
                    <a:prstGeom prst="rect">
                      <a:avLst/>
                    </a:prstGeom>
                    <a:ln w="12700">
                      <a:solidFill>
                        <a:schemeClr val="tx1"/>
                      </a:solidFill>
                    </a:ln>
                  </pic:spPr>
                </pic:pic>
              </a:graphicData>
            </a:graphic>
          </wp:inline>
        </w:drawing>
      </w:r>
    </w:p>
    <w:p w14:paraId="7CB08D10" w14:textId="279F6CD2" w:rsidR="00035981" w:rsidRDefault="00035981" w:rsidP="000B4693"/>
    <w:p w14:paraId="78D21774" w14:textId="315824C6" w:rsidR="00905281" w:rsidRDefault="001F2BE3" w:rsidP="000B4693">
      <w:pPr>
        <w:pStyle w:val="ListParagraph"/>
        <w:numPr>
          <w:ilvl w:val="0"/>
          <w:numId w:val="11"/>
        </w:numPr>
      </w:pPr>
      <w:r>
        <w:t>The second method is using Scikit</w:t>
      </w:r>
      <w:r w:rsidR="00A721FD">
        <w:t>-</w:t>
      </w:r>
      <w:r>
        <w:t>learn’s inbuilt</w:t>
      </w:r>
      <w:r w:rsidR="0029522D">
        <w:t xml:space="preserve"> gridsearch function. This function looks  at </w:t>
      </w:r>
    </w:p>
    <w:p w14:paraId="2EDAB494" w14:textId="77777777" w:rsidR="00905281" w:rsidRDefault="00905281" w:rsidP="000B4693"/>
    <w:p w14:paraId="174E59ED" w14:textId="42E948B3" w:rsidR="00905281" w:rsidRDefault="00905281" w:rsidP="000B4693"/>
    <w:p w14:paraId="33DC8981" w14:textId="5752221F" w:rsidR="00905281" w:rsidRDefault="00B44DB2" w:rsidP="000B4693">
      <w:r>
        <w:rPr>
          <w:noProof/>
        </w:rPr>
        <w:drawing>
          <wp:inline distT="0" distB="0" distL="0" distR="0" wp14:anchorId="04F3EFE2" wp14:editId="732E8ABD">
            <wp:extent cx="5943600" cy="1676400"/>
            <wp:effectExtent l="25400" t="25400" r="25400"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76400"/>
                    </a:xfrm>
                    <a:prstGeom prst="rect">
                      <a:avLst/>
                    </a:prstGeom>
                    <a:ln>
                      <a:solidFill>
                        <a:schemeClr val="tx1"/>
                      </a:solidFill>
                    </a:ln>
                  </pic:spPr>
                </pic:pic>
              </a:graphicData>
            </a:graphic>
          </wp:inline>
        </w:drawing>
      </w:r>
    </w:p>
    <w:p w14:paraId="792D7DC5" w14:textId="77777777" w:rsidR="00905281" w:rsidRDefault="00905281" w:rsidP="000B4693"/>
    <w:p w14:paraId="613EFA28" w14:textId="35112E20" w:rsidR="00905281" w:rsidRDefault="004D440C" w:rsidP="004D440C">
      <w:pPr>
        <w:pStyle w:val="ListParagraph"/>
        <w:numPr>
          <w:ilvl w:val="0"/>
          <w:numId w:val="13"/>
        </w:numPr>
      </w:pPr>
      <w:r>
        <w:t>Logistic Regression</w:t>
      </w:r>
    </w:p>
    <w:p w14:paraId="3881AC89" w14:textId="77777777" w:rsidR="004D440C" w:rsidRDefault="004D440C" w:rsidP="004D440C"/>
    <w:p w14:paraId="1E5235CE" w14:textId="6123A19C" w:rsidR="00905281" w:rsidRDefault="004D440C" w:rsidP="000B4693">
      <w:r>
        <w:t xml:space="preserve">The first algorithm </w:t>
      </w:r>
      <w:r w:rsidR="003E06A6">
        <w:t>used is the Logistic Regression</w:t>
      </w:r>
      <w:r>
        <w:t xml:space="preserve">. </w:t>
      </w:r>
    </w:p>
    <w:p w14:paraId="52E6D628" w14:textId="77777777" w:rsidR="00905281" w:rsidRDefault="00905281" w:rsidP="000B4693"/>
    <w:p w14:paraId="7CB2B0D1" w14:textId="5D32C101" w:rsidR="00905281" w:rsidRDefault="003E06A6" w:rsidP="000B4693">
      <w:r w:rsidRPr="003E06A6">
        <w:drawing>
          <wp:inline distT="0" distB="0" distL="0" distR="0" wp14:anchorId="7F23352D" wp14:editId="52D91C03">
            <wp:extent cx="5943600" cy="1817370"/>
            <wp:effectExtent l="0" t="0" r="0" b="114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817370"/>
                    </a:xfrm>
                    <a:prstGeom prst="rect">
                      <a:avLst/>
                    </a:prstGeom>
                  </pic:spPr>
                </pic:pic>
              </a:graphicData>
            </a:graphic>
          </wp:inline>
        </w:drawing>
      </w:r>
    </w:p>
    <w:p w14:paraId="6E363E87" w14:textId="77777777" w:rsidR="00905281" w:rsidRDefault="00905281" w:rsidP="000B4693"/>
    <w:p w14:paraId="0856059F" w14:textId="0C57477C" w:rsidR="00905281" w:rsidRDefault="00AA0699" w:rsidP="000B4693">
      <w:r>
        <w:t xml:space="preserve">The average prediction accuracy score was </w:t>
      </w:r>
      <w:r w:rsidR="003947D1">
        <w:t>66%.</w:t>
      </w:r>
      <w:r w:rsidR="00934F87">
        <w:t xml:space="preserve"> The parameter “C” controls the </w:t>
      </w:r>
      <w:r w:rsidR="0047684C">
        <w:t xml:space="preserve">regularization of the predictor (it’s the inverse of the regularization parameter). Higher </w:t>
      </w:r>
      <w:r w:rsidR="00F613FB">
        <w:t xml:space="preserve">values of C can cause overfitting and lower values cause under fitting. So k-fold cross validation was used for the optimum C value generation. In this case the optimum C value happened to be 10. </w:t>
      </w:r>
    </w:p>
    <w:p w14:paraId="0B5E05F7" w14:textId="7AE52E84" w:rsidR="00F613FB" w:rsidRDefault="00F613FB" w:rsidP="000B4693"/>
    <w:p w14:paraId="453679A9" w14:textId="2DE23426" w:rsidR="00F613FB" w:rsidRDefault="00F613FB" w:rsidP="00F613FB">
      <w:pPr>
        <w:pStyle w:val="ListParagraph"/>
        <w:numPr>
          <w:ilvl w:val="0"/>
          <w:numId w:val="13"/>
        </w:numPr>
      </w:pPr>
      <w:r>
        <w:t xml:space="preserve">Support Vector machine. </w:t>
      </w:r>
    </w:p>
    <w:p w14:paraId="3F9763F3" w14:textId="77777777" w:rsidR="00F613FB" w:rsidRDefault="00F613FB" w:rsidP="00F613FB"/>
    <w:p w14:paraId="5EFF5FE2" w14:textId="5692EC3A" w:rsidR="00F613FB" w:rsidRDefault="00F613FB" w:rsidP="00F613FB">
      <w:r>
        <w:t>The second predictor</w:t>
      </w:r>
      <w:r w:rsidR="008E4E0B">
        <w:t xml:space="preserve"> I</w:t>
      </w:r>
      <w:r>
        <w:t xml:space="preserve"> used </w:t>
      </w:r>
      <w:r w:rsidR="008E4E0B">
        <w:t xml:space="preserve">was </w:t>
      </w:r>
      <w:r>
        <w:t xml:space="preserve">SVM. </w:t>
      </w:r>
      <w:r w:rsidR="00F815F2">
        <w:t xml:space="preserve">The hyper parameters in this case were </w:t>
      </w:r>
      <w:r w:rsidR="00481128">
        <w:t xml:space="preserve">the kernel type (linear,rbf or polynomial), C parameter (inverse of regularization) and degree in case of polynomial kernel. </w:t>
      </w:r>
    </w:p>
    <w:p w14:paraId="42F1F00D" w14:textId="77777777" w:rsidR="00481128" w:rsidRDefault="00481128" w:rsidP="00F613FB"/>
    <w:p w14:paraId="5D7D59A4" w14:textId="4A12597D" w:rsidR="00481128" w:rsidRDefault="006C6707" w:rsidP="00F613FB">
      <w:r>
        <w:t xml:space="preserve">I used both Kfold cross validation and GridCVsearch for the parameter determination. </w:t>
      </w:r>
      <w:r w:rsidR="00481128">
        <w:t xml:space="preserve">The best combination was polynomial </w:t>
      </w:r>
      <w:r>
        <w:t>kernel</w:t>
      </w:r>
      <w:r w:rsidR="00481128">
        <w:t>, degree=2 and C=</w:t>
      </w:r>
      <w:r>
        <w:t>1</w:t>
      </w:r>
      <w:r w:rsidR="00481128">
        <w:t xml:space="preserve">. </w:t>
      </w:r>
    </w:p>
    <w:p w14:paraId="398F53C0" w14:textId="77777777" w:rsidR="0025549C" w:rsidRDefault="0025549C" w:rsidP="00F613FB"/>
    <w:p w14:paraId="4A8CCE28" w14:textId="7F67C00B" w:rsidR="0025549C" w:rsidRDefault="0025549C" w:rsidP="00F613FB">
      <w:r>
        <w:t>The average prediction accuracy was 69%</w:t>
      </w:r>
      <w:r w:rsidR="003041DD">
        <w:t>. The confustion matrix generated was as follows:</w:t>
      </w:r>
    </w:p>
    <w:p w14:paraId="31EB86C6" w14:textId="77777777" w:rsidR="004C769E" w:rsidRDefault="004C769E" w:rsidP="004C769E">
      <w:pPr>
        <w:widowControl w:val="0"/>
        <w:autoSpaceDE w:val="0"/>
        <w:autoSpaceDN w:val="0"/>
        <w:adjustRightInd w:val="0"/>
        <w:spacing w:line="291" w:lineRule="atLeast"/>
      </w:pPr>
    </w:p>
    <w:p w14:paraId="744E16E0" w14:textId="77777777" w:rsidR="001102D2" w:rsidRPr="001102D2" w:rsidRDefault="001102D2" w:rsidP="001102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w:hAnsi="Courier" w:cs="Courier New"/>
          <w:b/>
          <w:color w:val="000000"/>
          <w:sz w:val="20"/>
          <w:szCs w:val="20"/>
        </w:rPr>
      </w:pPr>
      <w:r w:rsidRPr="001102D2">
        <w:rPr>
          <w:rFonts w:ascii="Courier" w:hAnsi="Courier" w:cs="Courier New"/>
          <w:b/>
          <w:color w:val="000000"/>
          <w:sz w:val="20"/>
          <w:szCs w:val="20"/>
        </w:rPr>
        <w:t>[204,  51]</w:t>
      </w:r>
    </w:p>
    <w:p w14:paraId="4664F3FB" w14:textId="72D080BD" w:rsidR="004C769E" w:rsidRPr="001102D2" w:rsidRDefault="001102D2" w:rsidP="001102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w:hAnsi="Courier" w:cs="Courier New"/>
          <w:b/>
          <w:color w:val="000000"/>
          <w:sz w:val="20"/>
          <w:szCs w:val="20"/>
        </w:rPr>
      </w:pPr>
      <w:r w:rsidRPr="001102D2">
        <w:rPr>
          <w:rFonts w:ascii="Courier" w:hAnsi="Courier" w:cs="Courier New"/>
          <w:b/>
          <w:color w:val="000000"/>
          <w:sz w:val="20"/>
          <w:szCs w:val="20"/>
        </w:rPr>
        <w:t>[ 97,  99]</w:t>
      </w:r>
      <w:r w:rsidRPr="001102D2">
        <w:rPr>
          <w:rFonts w:ascii="Courier" w:hAnsi="Courier" w:cs="Courier"/>
          <w:b/>
          <w:color w:val="000000"/>
        </w:rPr>
        <w:t xml:space="preserve"> </w:t>
      </w:r>
    </w:p>
    <w:p w14:paraId="5A796D6C" w14:textId="77777777" w:rsidR="003041DD" w:rsidRDefault="003041DD" w:rsidP="00F613FB"/>
    <w:p w14:paraId="3C582C71" w14:textId="77777777" w:rsidR="006C6707" w:rsidRDefault="006C6707" w:rsidP="00F613FB"/>
    <w:p w14:paraId="1DADB741" w14:textId="43796C03" w:rsidR="006C6707" w:rsidRDefault="006C6707" w:rsidP="006C6707">
      <w:pPr>
        <w:pStyle w:val="ListParagraph"/>
        <w:numPr>
          <w:ilvl w:val="0"/>
          <w:numId w:val="13"/>
        </w:numPr>
      </w:pPr>
      <w:r>
        <w:t>Random Forest.</w:t>
      </w:r>
    </w:p>
    <w:p w14:paraId="3CFFFC28" w14:textId="77777777" w:rsidR="006C6707" w:rsidRDefault="006C6707" w:rsidP="006C6707"/>
    <w:p w14:paraId="47DD7526" w14:textId="12CD8B76" w:rsidR="006C6707" w:rsidRDefault="006C6707" w:rsidP="006C6707">
      <w:r>
        <w:t xml:space="preserve">Random Forest was also tried out with number of estimators and maximum number of nodes as the main </w:t>
      </w:r>
      <w:r w:rsidR="001102D2">
        <w:t>hyper parameters</w:t>
      </w:r>
      <w:r>
        <w:t xml:space="preserve">. </w:t>
      </w:r>
    </w:p>
    <w:p w14:paraId="08EBF61D" w14:textId="5A00C13D" w:rsidR="0025549C" w:rsidRDefault="001102D2" w:rsidP="006C6707">
      <w:r>
        <w:t>Again,</w:t>
      </w:r>
      <w:r w:rsidR="00311422">
        <w:t xml:space="preserve"> using GridCvSearch </w:t>
      </w:r>
      <w:r w:rsidR="0025549C">
        <w:t>the optimal parameters was maximum_nodes=100 and n_estimators=1000. With an average prediction accuracy of 71.5%.</w:t>
      </w:r>
    </w:p>
    <w:p w14:paraId="0EE99258" w14:textId="726BFC50" w:rsidR="0025549C" w:rsidRDefault="001102D2" w:rsidP="006C6707">
      <w:r>
        <w:t>Confustion Matrix:</w:t>
      </w:r>
    </w:p>
    <w:p w14:paraId="0EF6D6D8" w14:textId="0B7532F5" w:rsidR="001102D2" w:rsidRPr="001102D2" w:rsidRDefault="001102D2" w:rsidP="001102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w:hAnsi="Courier" w:cs="Courier New"/>
          <w:b/>
          <w:color w:val="000000"/>
          <w:sz w:val="20"/>
          <w:szCs w:val="20"/>
        </w:rPr>
      </w:pPr>
      <w:r w:rsidRPr="001102D2">
        <w:rPr>
          <w:rFonts w:ascii="Courier" w:hAnsi="Courier" w:cs="Courier New"/>
          <w:b/>
          <w:color w:val="000000"/>
          <w:sz w:val="20"/>
          <w:szCs w:val="20"/>
        </w:rPr>
        <w:t xml:space="preserve"> [211,  44]</w:t>
      </w:r>
    </w:p>
    <w:p w14:paraId="310B4D45" w14:textId="3F42BDA0" w:rsidR="001102D2" w:rsidRPr="001102D2" w:rsidRDefault="001102D2" w:rsidP="001102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w:eastAsia="Times New Roman" w:hAnsi="Courier" w:cs="Times New Roman"/>
          <w:color w:val="303F9F"/>
          <w:sz w:val="21"/>
          <w:szCs w:val="21"/>
        </w:rPr>
      </w:pPr>
      <w:r w:rsidRPr="001102D2">
        <w:rPr>
          <w:rFonts w:ascii="Courier" w:hAnsi="Courier" w:cs="Courier New"/>
          <w:b/>
          <w:color w:val="000000"/>
          <w:sz w:val="20"/>
          <w:szCs w:val="20"/>
        </w:rPr>
        <w:t xml:space="preserve"> [ 84, 112]</w:t>
      </w:r>
      <w:r w:rsidRPr="001102D2">
        <w:rPr>
          <w:rFonts w:ascii="Courier" w:eastAsia="Times New Roman" w:hAnsi="Courier" w:cs="Times New Roman"/>
          <w:color w:val="303F9F"/>
          <w:sz w:val="21"/>
          <w:szCs w:val="21"/>
        </w:rPr>
        <w:t xml:space="preserve"> </w:t>
      </w:r>
    </w:p>
    <w:p w14:paraId="5DA9E9C1" w14:textId="77777777" w:rsidR="003041DD" w:rsidRDefault="003041DD" w:rsidP="006C6707"/>
    <w:p w14:paraId="33BB9016" w14:textId="77777777" w:rsidR="001102D2" w:rsidRDefault="001102D2" w:rsidP="006C6707"/>
    <w:p w14:paraId="5DE0F18B" w14:textId="533AF4C4" w:rsidR="0025549C" w:rsidRDefault="0025549C" w:rsidP="0025549C">
      <w:pPr>
        <w:pStyle w:val="ListParagraph"/>
        <w:numPr>
          <w:ilvl w:val="0"/>
          <w:numId w:val="13"/>
        </w:numPr>
      </w:pPr>
      <w:r>
        <w:t>Voting Classifier.</w:t>
      </w:r>
    </w:p>
    <w:p w14:paraId="20AE2129" w14:textId="77777777" w:rsidR="0025549C" w:rsidRDefault="0025549C" w:rsidP="0025549C"/>
    <w:p w14:paraId="1B408F3E" w14:textId="6A2B83C1" w:rsidR="0025549C" w:rsidRDefault="0025549C" w:rsidP="0025549C">
      <w:r>
        <w:t xml:space="preserve">Voting classifier as the name suggests </w:t>
      </w:r>
      <w:r w:rsidR="003041DD">
        <w:t xml:space="preserve">runs all the predictors and makes the </w:t>
      </w:r>
      <w:r w:rsidR="001102D2">
        <w:t>decides</w:t>
      </w:r>
      <w:r w:rsidR="003041DD">
        <w:t xml:space="preserve"> on </w:t>
      </w:r>
      <w:r w:rsidR="001102D2">
        <w:t xml:space="preserve">the </w:t>
      </w:r>
      <w:r w:rsidR="003041DD">
        <w:t xml:space="preserve">basis of the majority of the predictors. </w:t>
      </w:r>
    </w:p>
    <w:p w14:paraId="226A644C" w14:textId="77777777" w:rsidR="001102D2" w:rsidRDefault="001102D2" w:rsidP="0025549C"/>
    <w:p w14:paraId="669681A3" w14:textId="67D6AD58" w:rsidR="001102D2" w:rsidRDefault="001102D2" w:rsidP="0025549C">
      <w:r>
        <w:t>The average prediction accuracy using the three aforementioned predictors was 69%.</w:t>
      </w:r>
    </w:p>
    <w:p w14:paraId="449B95F6" w14:textId="77777777" w:rsidR="001102D2" w:rsidRDefault="001102D2" w:rsidP="0025549C"/>
    <w:p w14:paraId="7F6BE4BA" w14:textId="4042253E" w:rsidR="001102D2" w:rsidRDefault="001102D2" w:rsidP="001102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w:hAnsi="Courier" w:cs="Courier New"/>
          <w:color w:val="000000"/>
          <w:sz w:val="20"/>
          <w:szCs w:val="20"/>
        </w:rPr>
      </w:pPr>
      <w:r>
        <w:rPr>
          <w:rFonts w:ascii="Courier" w:hAnsi="Courier" w:cs="Courier New"/>
          <w:color w:val="000000"/>
          <w:sz w:val="20"/>
          <w:szCs w:val="20"/>
        </w:rPr>
        <w:t>Confustion Matrix:</w:t>
      </w:r>
      <w:r w:rsidRPr="001102D2">
        <w:rPr>
          <w:rFonts w:ascii="Courier" w:hAnsi="Courier" w:cs="Courier New"/>
          <w:color w:val="000000"/>
          <w:sz w:val="20"/>
          <w:szCs w:val="20"/>
        </w:rPr>
        <w:t xml:space="preserve"> </w:t>
      </w:r>
    </w:p>
    <w:p w14:paraId="4F9BE87D" w14:textId="6932BEB6" w:rsidR="001102D2" w:rsidRPr="001102D2" w:rsidRDefault="001102D2" w:rsidP="001102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ourier" w:hAnsi="Courier" w:cs="Courier New"/>
          <w:b/>
          <w:color w:val="000000"/>
          <w:sz w:val="20"/>
          <w:szCs w:val="20"/>
        </w:rPr>
      </w:pPr>
      <w:r w:rsidRPr="001102D2">
        <w:rPr>
          <w:rFonts w:ascii="Courier" w:hAnsi="Courier" w:cs="Courier New"/>
          <w:b/>
          <w:color w:val="000000"/>
          <w:sz w:val="20"/>
          <w:szCs w:val="20"/>
        </w:rPr>
        <w:t>[205,  50]</w:t>
      </w:r>
    </w:p>
    <w:p w14:paraId="372889F6" w14:textId="44D8CB05" w:rsidR="00905281" w:rsidRDefault="001102D2" w:rsidP="001102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pPr>
      <w:r w:rsidRPr="001102D2">
        <w:rPr>
          <w:rFonts w:ascii="Courier" w:hAnsi="Courier" w:cs="Courier New"/>
          <w:b/>
          <w:color w:val="000000"/>
          <w:sz w:val="20"/>
          <w:szCs w:val="20"/>
        </w:rPr>
        <w:t>[ 97,  99]</w:t>
      </w:r>
      <w:r>
        <w:t xml:space="preserve"> </w:t>
      </w:r>
    </w:p>
    <w:p w14:paraId="1F69E0F6" w14:textId="77777777" w:rsidR="00905281" w:rsidRDefault="00905281" w:rsidP="000B4693"/>
    <w:p w14:paraId="2DEF9BC0" w14:textId="77777777" w:rsidR="00905281" w:rsidRPr="000B4693" w:rsidRDefault="00905281" w:rsidP="000B4693"/>
    <w:p w14:paraId="2893CE4A" w14:textId="4BF1500A" w:rsidR="00624975" w:rsidRPr="00624975" w:rsidRDefault="001102D2" w:rsidP="00C8555F">
      <w:pPr>
        <w:pStyle w:val="Heading1"/>
        <w:numPr>
          <w:ilvl w:val="0"/>
          <w:numId w:val="3"/>
        </w:numPr>
      </w:pPr>
      <w:bookmarkStart w:id="5" w:name="_Toc508057579"/>
      <w:r>
        <w:t xml:space="preserve">Summary of </w:t>
      </w:r>
      <w:r w:rsidR="00624975">
        <w:t>Results</w:t>
      </w:r>
      <w:bookmarkEnd w:id="5"/>
    </w:p>
    <w:p w14:paraId="495DB09E" w14:textId="77777777" w:rsidR="00624975" w:rsidRDefault="00624975"/>
    <w:p w14:paraId="03986594" w14:textId="09594873" w:rsidR="001102D2" w:rsidRPr="00624975" w:rsidRDefault="001102D2">
      <w:r>
        <w:t>As you can infer from the prediction accuracies and the confusion matrices, the best predictor is Random Forest (~72% accuracy) followed by Voting, SVM and Logistic Regression.</w:t>
      </w:r>
    </w:p>
    <w:p w14:paraId="2A4D7F08" w14:textId="77777777" w:rsidR="00624975" w:rsidRDefault="00624975">
      <w:pPr>
        <w:rPr>
          <w:i/>
        </w:rPr>
      </w:pPr>
    </w:p>
    <w:p w14:paraId="7A0F2361" w14:textId="77777777" w:rsidR="00624975" w:rsidRPr="00624975" w:rsidRDefault="00624975">
      <w:pPr>
        <w:rPr>
          <w:i/>
        </w:rPr>
      </w:pPr>
    </w:p>
    <w:p w14:paraId="31CD3966" w14:textId="77777777" w:rsidR="00871999" w:rsidRDefault="00871999"/>
    <w:p w14:paraId="10F98C42" w14:textId="5D9764CC" w:rsidR="00C30BE7" w:rsidRDefault="001102D2" w:rsidP="00C30BE7">
      <w:pPr>
        <w:keepNext/>
      </w:pPr>
      <w:r w:rsidRPr="001102D2">
        <w:drawing>
          <wp:inline distT="0" distB="0" distL="0" distR="0" wp14:anchorId="1402DAA0" wp14:editId="4C89F0E9">
            <wp:extent cx="5283200" cy="3517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83200" cy="3517900"/>
                    </a:xfrm>
                    <a:prstGeom prst="rect">
                      <a:avLst/>
                    </a:prstGeom>
                  </pic:spPr>
                </pic:pic>
              </a:graphicData>
            </a:graphic>
          </wp:inline>
        </w:drawing>
      </w:r>
    </w:p>
    <w:p w14:paraId="4AEBBCA3" w14:textId="4213E218" w:rsidR="003C7CD6" w:rsidRDefault="00C30BE7" w:rsidP="004800A4">
      <w:pPr>
        <w:pStyle w:val="Caption"/>
        <w:jc w:val="center"/>
      </w:pPr>
      <w:r>
        <w:t xml:space="preserve">Figure </w:t>
      </w:r>
      <w:r w:rsidR="00DE0E6F">
        <w:t>11</w:t>
      </w:r>
    </w:p>
    <w:p w14:paraId="413D27AA" w14:textId="77777777" w:rsidR="001102D2" w:rsidRDefault="001102D2" w:rsidP="00517E83">
      <w:pPr>
        <w:shd w:val="clear" w:color="auto" w:fill="FFFFFF"/>
        <w:spacing w:line="291" w:lineRule="atLeast"/>
        <w:rPr>
          <w:rFonts w:ascii="Courier" w:eastAsia="Times New Roman" w:hAnsi="Courier" w:cs="Times New Roman"/>
          <w:color w:val="8B0000"/>
          <w:sz w:val="21"/>
          <w:szCs w:val="21"/>
        </w:rPr>
      </w:pPr>
    </w:p>
    <w:p w14:paraId="2EA2F4E9" w14:textId="62810B32" w:rsidR="00517E83" w:rsidRPr="00517E83" w:rsidRDefault="00E328CF" w:rsidP="00A5187B">
      <w:r w:rsidRPr="00517E83">
        <w:t>So,</w:t>
      </w:r>
      <w:r w:rsidR="00517E83" w:rsidRPr="00517E83">
        <w:t xml:space="preserve"> to summarize </w:t>
      </w:r>
      <w:r>
        <w:t xml:space="preserve">we can predict with a </w:t>
      </w:r>
      <w:r w:rsidR="00A53774">
        <w:t xml:space="preserve">good deal of accuracy whether or not a movie will be successful. The most significant features were </w:t>
      </w:r>
      <w:r w:rsidR="000D0C28">
        <w:t xml:space="preserve">the year of the movie, the number of Facebook likes for the actors and directors and the number of reviewers for the movie. </w:t>
      </w:r>
      <w:r w:rsidR="00A53774">
        <w:t xml:space="preserve"> </w:t>
      </w:r>
    </w:p>
    <w:p w14:paraId="7894AD5A" w14:textId="77777777" w:rsidR="003C7CD6" w:rsidRDefault="003C7CD6">
      <w:bookmarkStart w:id="6" w:name="_GoBack"/>
      <w:bookmarkEnd w:id="6"/>
    </w:p>
    <w:sectPr w:rsidR="003C7CD6" w:rsidSect="004800A4">
      <w:pgSz w:w="12240" w:h="15840"/>
      <w:pgMar w:top="1440" w:right="1440" w:bottom="882"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ourier">
    <w:panose1 w:val="02000500000000000000"/>
    <w:charset w:val="00"/>
    <w:family w:val="roman"/>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13157"/>
    <w:multiLevelType w:val="hybridMultilevel"/>
    <w:tmpl w:val="CF1C0F26"/>
    <w:lvl w:ilvl="0" w:tplc="04090013">
      <w:start w:val="1"/>
      <w:numFmt w:val="upperRoman"/>
      <w:lvlText w:val="%1."/>
      <w:lvlJc w:val="righ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5CD3C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7D674F2"/>
    <w:multiLevelType w:val="hybridMultilevel"/>
    <w:tmpl w:val="97005D88"/>
    <w:lvl w:ilvl="0" w:tplc="E42E36F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nsid w:val="2B441686"/>
    <w:multiLevelType w:val="hybridMultilevel"/>
    <w:tmpl w:val="EB2C998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31B53AF8"/>
    <w:multiLevelType w:val="hybridMultilevel"/>
    <w:tmpl w:val="94E47F3C"/>
    <w:lvl w:ilvl="0" w:tplc="04090011">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3A8F51C2"/>
    <w:multiLevelType w:val="hybridMultilevel"/>
    <w:tmpl w:val="0F66F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DEF45E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426132CB"/>
    <w:multiLevelType w:val="hybridMultilevel"/>
    <w:tmpl w:val="C5F4B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46BD77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4D11447E"/>
    <w:multiLevelType w:val="hybridMultilevel"/>
    <w:tmpl w:val="94E47F3C"/>
    <w:lvl w:ilvl="0" w:tplc="04090011">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5D734176"/>
    <w:multiLevelType w:val="hybridMultilevel"/>
    <w:tmpl w:val="02105EF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7F203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78936583"/>
    <w:multiLevelType w:val="hybridMultilevel"/>
    <w:tmpl w:val="61B4AB36"/>
    <w:lvl w:ilvl="0" w:tplc="E42E36F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3"/>
  </w:num>
  <w:num w:numId="4">
    <w:abstractNumId w:val="8"/>
  </w:num>
  <w:num w:numId="5">
    <w:abstractNumId w:val="6"/>
  </w:num>
  <w:num w:numId="6">
    <w:abstractNumId w:val="11"/>
  </w:num>
  <w:num w:numId="7">
    <w:abstractNumId w:val="10"/>
  </w:num>
  <w:num w:numId="8">
    <w:abstractNumId w:val="1"/>
  </w:num>
  <w:num w:numId="9">
    <w:abstractNumId w:val="12"/>
  </w:num>
  <w:num w:numId="10">
    <w:abstractNumId w:val="7"/>
  </w:num>
  <w:num w:numId="11">
    <w:abstractNumId w:val="4"/>
  </w:num>
  <w:num w:numId="12">
    <w:abstractNumId w:val="9"/>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1999"/>
    <w:rsid w:val="00035981"/>
    <w:rsid w:val="000B4693"/>
    <w:rsid w:val="000D0C28"/>
    <w:rsid w:val="000E524C"/>
    <w:rsid w:val="000F67D8"/>
    <w:rsid w:val="001102D2"/>
    <w:rsid w:val="00160D70"/>
    <w:rsid w:val="00182ED2"/>
    <w:rsid w:val="001A0977"/>
    <w:rsid w:val="001A202E"/>
    <w:rsid w:val="001D4666"/>
    <w:rsid w:val="001E45CA"/>
    <w:rsid w:val="001F2BE3"/>
    <w:rsid w:val="002213D1"/>
    <w:rsid w:val="0024426B"/>
    <w:rsid w:val="0025549C"/>
    <w:rsid w:val="002879C9"/>
    <w:rsid w:val="0029522D"/>
    <w:rsid w:val="003041DD"/>
    <w:rsid w:val="00311422"/>
    <w:rsid w:val="00325EB1"/>
    <w:rsid w:val="003267A8"/>
    <w:rsid w:val="003532FA"/>
    <w:rsid w:val="00356D60"/>
    <w:rsid w:val="003947D1"/>
    <w:rsid w:val="00397A60"/>
    <w:rsid w:val="003C7CD6"/>
    <w:rsid w:val="003E06A6"/>
    <w:rsid w:val="003E5200"/>
    <w:rsid w:val="00414446"/>
    <w:rsid w:val="004153EA"/>
    <w:rsid w:val="004218E1"/>
    <w:rsid w:val="0047684C"/>
    <w:rsid w:val="004800A4"/>
    <w:rsid w:val="00481128"/>
    <w:rsid w:val="0048598E"/>
    <w:rsid w:val="004B02C7"/>
    <w:rsid w:val="004C2969"/>
    <w:rsid w:val="004C769E"/>
    <w:rsid w:val="004D440C"/>
    <w:rsid w:val="00517E83"/>
    <w:rsid w:val="0052506A"/>
    <w:rsid w:val="0057483D"/>
    <w:rsid w:val="00586652"/>
    <w:rsid w:val="005C119B"/>
    <w:rsid w:val="005F56C8"/>
    <w:rsid w:val="00624975"/>
    <w:rsid w:val="00650CA5"/>
    <w:rsid w:val="006C6707"/>
    <w:rsid w:val="00792AE3"/>
    <w:rsid w:val="00803204"/>
    <w:rsid w:val="00860216"/>
    <w:rsid w:val="00864983"/>
    <w:rsid w:val="00871999"/>
    <w:rsid w:val="008D28FE"/>
    <w:rsid w:val="008E4E0B"/>
    <w:rsid w:val="00905281"/>
    <w:rsid w:val="00934F87"/>
    <w:rsid w:val="00A2739E"/>
    <w:rsid w:val="00A3008E"/>
    <w:rsid w:val="00A44F0D"/>
    <w:rsid w:val="00A5187B"/>
    <w:rsid w:val="00A51D60"/>
    <w:rsid w:val="00A521F6"/>
    <w:rsid w:val="00A53774"/>
    <w:rsid w:val="00A53E15"/>
    <w:rsid w:val="00A6250F"/>
    <w:rsid w:val="00A66F4D"/>
    <w:rsid w:val="00A721FD"/>
    <w:rsid w:val="00A952E2"/>
    <w:rsid w:val="00AA0699"/>
    <w:rsid w:val="00B44DB2"/>
    <w:rsid w:val="00B542D9"/>
    <w:rsid w:val="00B56DE6"/>
    <w:rsid w:val="00B870DD"/>
    <w:rsid w:val="00BD14CE"/>
    <w:rsid w:val="00BF4148"/>
    <w:rsid w:val="00C30BE7"/>
    <w:rsid w:val="00C3434C"/>
    <w:rsid w:val="00C61D4D"/>
    <w:rsid w:val="00C82375"/>
    <w:rsid w:val="00C8555F"/>
    <w:rsid w:val="00D40731"/>
    <w:rsid w:val="00D50055"/>
    <w:rsid w:val="00D85C15"/>
    <w:rsid w:val="00DA7C40"/>
    <w:rsid w:val="00DE0E6F"/>
    <w:rsid w:val="00DF44E9"/>
    <w:rsid w:val="00E0185B"/>
    <w:rsid w:val="00E328CF"/>
    <w:rsid w:val="00E44C43"/>
    <w:rsid w:val="00E67663"/>
    <w:rsid w:val="00EA02BC"/>
    <w:rsid w:val="00EB27A8"/>
    <w:rsid w:val="00EC27C9"/>
    <w:rsid w:val="00EF73FD"/>
    <w:rsid w:val="00F1601C"/>
    <w:rsid w:val="00F613FB"/>
    <w:rsid w:val="00F80ED5"/>
    <w:rsid w:val="00F815F2"/>
    <w:rsid w:val="00F86CF3"/>
    <w:rsid w:val="00F8774E"/>
    <w:rsid w:val="00FB476E"/>
    <w:rsid w:val="00FC12DA"/>
    <w:rsid w:val="00FD3CCC"/>
    <w:rsid w:val="00FE05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9C1B0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497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24975"/>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24975"/>
    <w:pPr>
      <w:ind w:left="720"/>
      <w:contextualSpacing/>
    </w:pPr>
  </w:style>
  <w:style w:type="character" w:customStyle="1" w:styleId="Heading1Char">
    <w:name w:val="Heading 1 Char"/>
    <w:basedOn w:val="DefaultParagraphFont"/>
    <w:link w:val="Heading1"/>
    <w:uiPriority w:val="9"/>
    <w:rsid w:val="0062497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24975"/>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62497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497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4975"/>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624975"/>
    <w:rPr>
      <w:rFonts w:eastAsiaTheme="minorEastAsia"/>
      <w:color w:val="5A5A5A" w:themeColor="text1" w:themeTint="A5"/>
      <w:spacing w:val="15"/>
      <w:sz w:val="22"/>
      <w:szCs w:val="22"/>
    </w:rPr>
  </w:style>
  <w:style w:type="paragraph" w:styleId="Revision">
    <w:name w:val="Revision"/>
    <w:hidden/>
    <w:uiPriority w:val="99"/>
    <w:semiHidden/>
    <w:rsid w:val="00624975"/>
  </w:style>
  <w:style w:type="paragraph" w:styleId="TOCHeading">
    <w:name w:val="TOC Heading"/>
    <w:basedOn w:val="Heading1"/>
    <w:next w:val="Normal"/>
    <w:uiPriority w:val="39"/>
    <w:unhideWhenUsed/>
    <w:qFormat/>
    <w:rsid w:val="00624975"/>
    <w:pPr>
      <w:spacing w:before="480" w:line="276" w:lineRule="auto"/>
      <w:outlineLvl w:val="9"/>
    </w:pPr>
    <w:rPr>
      <w:b/>
      <w:bCs/>
      <w:sz w:val="28"/>
      <w:szCs w:val="28"/>
    </w:rPr>
  </w:style>
  <w:style w:type="paragraph" w:styleId="TOC1">
    <w:name w:val="toc 1"/>
    <w:basedOn w:val="Normal"/>
    <w:next w:val="Normal"/>
    <w:autoRedefine/>
    <w:uiPriority w:val="39"/>
    <w:unhideWhenUsed/>
    <w:rsid w:val="00624975"/>
    <w:pPr>
      <w:spacing w:before="120"/>
    </w:pPr>
    <w:rPr>
      <w:b/>
      <w:bCs/>
    </w:rPr>
  </w:style>
  <w:style w:type="character" w:styleId="Hyperlink">
    <w:name w:val="Hyperlink"/>
    <w:basedOn w:val="DefaultParagraphFont"/>
    <w:uiPriority w:val="99"/>
    <w:unhideWhenUsed/>
    <w:rsid w:val="00624975"/>
    <w:rPr>
      <w:color w:val="0563C1" w:themeColor="hyperlink"/>
      <w:u w:val="single"/>
    </w:rPr>
  </w:style>
  <w:style w:type="paragraph" w:styleId="TOC2">
    <w:name w:val="toc 2"/>
    <w:basedOn w:val="Normal"/>
    <w:next w:val="Normal"/>
    <w:autoRedefine/>
    <w:uiPriority w:val="39"/>
    <w:unhideWhenUsed/>
    <w:rsid w:val="00624975"/>
    <w:pPr>
      <w:ind w:left="240"/>
    </w:pPr>
    <w:rPr>
      <w:b/>
      <w:bCs/>
      <w:sz w:val="22"/>
      <w:szCs w:val="22"/>
    </w:rPr>
  </w:style>
  <w:style w:type="paragraph" w:styleId="TOC3">
    <w:name w:val="toc 3"/>
    <w:basedOn w:val="Normal"/>
    <w:next w:val="Normal"/>
    <w:autoRedefine/>
    <w:uiPriority w:val="39"/>
    <w:semiHidden/>
    <w:unhideWhenUsed/>
    <w:rsid w:val="00624975"/>
    <w:pPr>
      <w:ind w:left="480"/>
    </w:pPr>
    <w:rPr>
      <w:sz w:val="22"/>
      <w:szCs w:val="22"/>
    </w:rPr>
  </w:style>
  <w:style w:type="paragraph" w:styleId="TOC4">
    <w:name w:val="toc 4"/>
    <w:basedOn w:val="Normal"/>
    <w:next w:val="Normal"/>
    <w:autoRedefine/>
    <w:uiPriority w:val="39"/>
    <w:semiHidden/>
    <w:unhideWhenUsed/>
    <w:rsid w:val="00624975"/>
    <w:pPr>
      <w:ind w:left="720"/>
    </w:pPr>
    <w:rPr>
      <w:sz w:val="20"/>
      <w:szCs w:val="20"/>
    </w:rPr>
  </w:style>
  <w:style w:type="paragraph" w:styleId="TOC5">
    <w:name w:val="toc 5"/>
    <w:basedOn w:val="Normal"/>
    <w:next w:val="Normal"/>
    <w:autoRedefine/>
    <w:uiPriority w:val="39"/>
    <w:semiHidden/>
    <w:unhideWhenUsed/>
    <w:rsid w:val="00624975"/>
    <w:pPr>
      <w:ind w:left="960"/>
    </w:pPr>
    <w:rPr>
      <w:sz w:val="20"/>
      <w:szCs w:val="20"/>
    </w:rPr>
  </w:style>
  <w:style w:type="paragraph" w:styleId="TOC6">
    <w:name w:val="toc 6"/>
    <w:basedOn w:val="Normal"/>
    <w:next w:val="Normal"/>
    <w:autoRedefine/>
    <w:uiPriority w:val="39"/>
    <w:semiHidden/>
    <w:unhideWhenUsed/>
    <w:rsid w:val="00624975"/>
    <w:pPr>
      <w:ind w:left="1200"/>
    </w:pPr>
    <w:rPr>
      <w:sz w:val="20"/>
      <w:szCs w:val="20"/>
    </w:rPr>
  </w:style>
  <w:style w:type="paragraph" w:styleId="TOC7">
    <w:name w:val="toc 7"/>
    <w:basedOn w:val="Normal"/>
    <w:next w:val="Normal"/>
    <w:autoRedefine/>
    <w:uiPriority w:val="39"/>
    <w:semiHidden/>
    <w:unhideWhenUsed/>
    <w:rsid w:val="00624975"/>
    <w:pPr>
      <w:ind w:left="1440"/>
    </w:pPr>
    <w:rPr>
      <w:sz w:val="20"/>
      <w:szCs w:val="20"/>
    </w:rPr>
  </w:style>
  <w:style w:type="paragraph" w:styleId="TOC8">
    <w:name w:val="toc 8"/>
    <w:basedOn w:val="Normal"/>
    <w:next w:val="Normal"/>
    <w:autoRedefine/>
    <w:uiPriority w:val="39"/>
    <w:semiHidden/>
    <w:unhideWhenUsed/>
    <w:rsid w:val="00624975"/>
    <w:pPr>
      <w:ind w:left="1680"/>
    </w:pPr>
    <w:rPr>
      <w:sz w:val="20"/>
      <w:szCs w:val="20"/>
    </w:rPr>
  </w:style>
  <w:style w:type="paragraph" w:styleId="TOC9">
    <w:name w:val="toc 9"/>
    <w:basedOn w:val="Normal"/>
    <w:next w:val="Normal"/>
    <w:autoRedefine/>
    <w:uiPriority w:val="39"/>
    <w:semiHidden/>
    <w:unhideWhenUsed/>
    <w:rsid w:val="00624975"/>
    <w:pPr>
      <w:ind w:left="1920"/>
    </w:pPr>
    <w:rPr>
      <w:sz w:val="20"/>
      <w:szCs w:val="20"/>
    </w:rPr>
  </w:style>
  <w:style w:type="paragraph" w:styleId="Caption">
    <w:name w:val="caption"/>
    <w:basedOn w:val="Normal"/>
    <w:next w:val="Normal"/>
    <w:uiPriority w:val="35"/>
    <w:unhideWhenUsed/>
    <w:qFormat/>
    <w:rsid w:val="001E45CA"/>
    <w:pPr>
      <w:spacing w:after="200"/>
    </w:pPr>
    <w:rPr>
      <w:i/>
      <w:iCs/>
      <w:color w:val="44546A" w:themeColor="text2"/>
      <w:sz w:val="18"/>
      <w:szCs w:val="18"/>
    </w:rPr>
  </w:style>
  <w:style w:type="paragraph" w:styleId="HTMLPreformatted">
    <w:name w:val="HTML Preformatted"/>
    <w:basedOn w:val="Normal"/>
    <w:link w:val="HTMLPreformattedChar"/>
    <w:uiPriority w:val="99"/>
    <w:semiHidden/>
    <w:unhideWhenUsed/>
    <w:rsid w:val="003C7C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C7CD6"/>
    <w:rPr>
      <w:rFonts w:ascii="Courier New" w:hAnsi="Courier New" w:cs="Courier New"/>
      <w:sz w:val="20"/>
      <w:szCs w:val="20"/>
    </w:rPr>
  </w:style>
  <w:style w:type="character" w:customStyle="1" w:styleId="n">
    <w:name w:val="n"/>
    <w:basedOn w:val="DefaultParagraphFont"/>
    <w:rsid w:val="003C7CD6"/>
  </w:style>
  <w:style w:type="character" w:customStyle="1" w:styleId="o">
    <w:name w:val="o"/>
    <w:basedOn w:val="DefaultParagraphFont"/>
    <w:rsid w:val="003C7CD6"/>
  </w:style>
  <w:style w:type="character" w:customStyle="1" w:styleId="p">
    <w:name w:val="p"/>
    <w:basedOn w:val="DefaultParagraphFont"/>
    <w:rsid w:val="003C7CD6"/>
  </w:style>
  <w:style w:type="character" w:customStyle="1" w:styleId="s1">
    <w:name w:val="s1"/>
    <w:basedOn w:val="DefaultParagraphFont"/>
    <w:rsid w:val="003C7CD6"/>
  </w:style>
  <w:style w:type="character" w:customStyle="1" w:styleId="kc">
    <w:name w:val="kc"/>
    <w:basedOn w:val="DefaultParagraphFont"/>
    <w:rsid w:val="003C7CD6"/>
  </w:style>
  <w:style w:type="paragraph" w:styleId="NoSpacing">
    <w:name w:val="No Spacing"/>
    <w:uiPriority w:val="1"/>
    <w:qFormat/>
    <w:rsid w:val="003C7C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141756">
      <w:bodyDiv w:val="1"/>
      <w:marLeft w:val="0"/>
      <w:marRight w:val="0"/>
      <w:marTop w:val="0"/>
      <w:marBottom w:val="0"/>
      <w:divBdr>
        <w:top w:val="none" w:sz="0" w:space="0" w:color="auto"/>
        <w:left w:val="none" w:sz="0" w:space="0" w:color="auto"/>
        <w:bottom w:val="none" w:sz="0" w:space="0" w:color="auto"/>
        <w:right w:val="none" w:sz="0" w:space="0" w:color="auto"/>
      </w:divBdr>
      <w:divsChild>
        <w:div w:id="1891376916">
          <w:marLeft w:val="0"/>
          <w:marRight w:val="0"/>
          <w:marTop w:val="0"/>
          <w:marBottom w:val="0"/>
          <w:divBdr>
            <w:top w:val="single" w:sz="6" w:space="4" w:color="ABABAB"/>
            <w:left w:val="single" w:sz="6" w:space="4" w:color="ABABAB"/>
            <w:bottom w:val="single" w:sz="6" w:space="4" w:color="ABABAB"/>
            <w:right w:val="single" w:sz="6" w:space="4" w:color="ABABAB"/>
          </w:divBdr>
          <w:divsChild>
            <w:div w:id="1180394623">
              <w:marLeft w:val="0"/>
              <w:marRight w:val="0"/>
              <w:marTop w:val="0"/>
              <w:marBottom w:val="0"/>
              <w:divBdr>
                <w:top w:val="none" w:sz="0" w:space="0" w:color="auto"/>
                <w:left w:val="none" w:sz="0" w:space="0" w:color="auto"/>
                <w:bottom w:val="none" w:sz="0" w:space="0" w:color="auto"/>
                <w:right w:val="none" w:sz="0" w:space="0" w:color="auto"/>
              </w:divBdr>
              <w:divsChild>
                <w:div w:id="56831458">
                  <w:marLeft w:val="0"/>
                  <w:marRight w:val="0"/>
                  <w:marTop w:val="0"/>
                  <w:marBottom w:val="0"/>
                  <w:divBdr>
                    <w:top w:val="none" w:sz="0" w:space="0" w:color="auto"/>
                    <w:left w:val="none" w:sz="0" w:space="0" w:color="auto"/>
                    <w:bottom w:val="none" w:sz="0" w:space="0" w:color="auto"/>
                    <w:right w:val="none" w:sz="0" w:space="0" w:color="auto"/>
                  </w:divBdr>
                  <w:divsChild>
                    <w:div w:id="28705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9113706">
          <w:marLeft w:val="0"/>
          <w:marRight w:val="0"/>
          <w:marTop w:val="0"/>
          <w:marBottom w:val="0"/>
          <w:divBdr>
            <w:top w:val="single" w:sz="6" w:space="4" w:color="auto"/>
            <w:left w:val="single" w:sz="6" w:space="4" w:color="auto"/>
            <w:bottom w:val="single" w:sz="6" w:space="4" w:color="auto"/>
            <w:right w:val="single" w:sz="6" w:space="4" w:color="auto"/>
          </w:divBdr>
          <w:divsChild>
            <w:div w:id="44911746">
              <w:marLeft w:val="0"/>
              <w:marRight w:val="0"/>
              <w:marTop w:val="0"/>
              <w:marBottom w:val="0"/>
              <w:divBdr>
                <w:top w:val="none" w:sz="0" w:space="0" w:color="auto"/>
                <w:left w:val="none" w:sz="0" w:space="0" w:color="auto"/>
                <w:bottom w:val="none" w:sz="0" w:space="0" w:color="auto"/>
                <w:right w:val="none" w:sz="0" w:space="0" w:color="auto"/>
              </w:divBdr>
              <w:divsChild>
                <w:div w:id="376663852">
                  <w:marLeft w:val="0"/>
                  <w:marRight w:val="0"/>
                  <w:marTop w:val="0"/>
                  <w:marBottom w:val="0"/>
                  <w:divBdr>
                    <w:top w:val="none" w:sz="0" w:space="0" w:color="auto"/>
                    <w:left w:val="none" w:sz="0" w:space="0" w:color="auto"/>
                    <w:bottom w:val="none" w:sz="0" w:space="0" w:color="auto"/>
                    <w:right w:val="none" w:sz="0" w:space="0" w:color="auto"/>
                  </w:divBdr>
                  <w:divsChild>
                    <w:div w:id="1557278367">
                      <w:marLeft w:val="0"/>
                      <w:marRight w:val="0"/>
                      <w:marTop w:val="0"/>
                      <w:marBottom w:val="0"/>
                      <w:divBdr>
                        <w:top w:val="single" w:sz="6" w:space="0" w:color="CFCFCF"/>
                        <w:left w:val="single" w:sz="6" w:space="0" w:color="CFCFCF"/>
                        <w:bottom w:val="single" w:sz="6" w:space="0" w:color="CFCFCF"/>
                        <w:right w:val="single" w:sz="6" w:space="0" w:color="CFCFCF"/>
                      </w:divBdr>
                      <w:divsChild>
                        <w:div w:id="167471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279848">
      <w:bodyDiv w:val="1"/>
      <w:marLeft w:val="0"/>
      <w:marRight w:val="0"/>
      <w:marTop w:val="0"/>
      <w:marBottom w:val="0"/>
      <w:divBdr>
        <w:top w:val="none" w:sz="0" w:space="0" w:color="auto"/>
        <w:left w:val="none" w:sz="0" w:space="0" w:color="auto"/>
        <w:bottom w:val="none" w:sz="0" w:space="0" w:color="auto"/>
        <w:right w:val="none" w:sz="0" w:space="0" w:color="auto"/>
      </w:divBdr>
      <w:divsChild>
        <w:div w:id="1253319850">
          <w:marLeft w:val="0"/>
          <w:marRight w:val="0"/>
          <w:marTop w:val="0"/>
          <w:marBottom w:val="0"/>
          <w:divBdr>
            <w:top w:val="single" w:sz="6" w:space="4" w:color="ABABAB"/>
            <w:left w:val="single" w:sz="6" w:space="4" w:color="ABABAB"/>
            <w:bottom w:val="single" w:sz="6" w:space="4" w:color="ABABAB"/>
            <w:right w:val="single" w:sz="6" w:space="4" w:color="ABABAB"/>
          </w:divBdr>
          <w:divsChild>
            <w:div w:id="135998809">
              <w:marLeft w:val="0"/>
              <w:marRight w:val="0"/>
              <w:marTop w:val="0"/>
              <w:marBottom w:val="0"/>
              <w:divBdr>
                <w:top w:val="none" w:sz="0" w:space="0" w:color="auto"/>
                <w:left w:val="none" w:sz="0" w:space="0" w:color="auto"/>
                <w:bottom w:val="none" w:sz="0" w:space="0" w:color="auto"/>
                <w:right w:val="none" w:sz="0" w:space="0" w:color="auto"/>
              </w:divBdr>
              <w:divsChild>
                <w:div w:id="1107308661">
                  <w:marLeft w:val="0"/>
                  <w:marRight w:val="0"/>
                  <w:marTop w:val="0"/>
                  <w:marBottom w:val="0"/>
                  <w:divBdr>
                    <w:top w:val="none" w:sz="0" w:space="0" w:color="auto"/>
                    <w:left w:val="none" w:sz="0" w:space="0" w:color="auto"/>
                    <w:bottom w:val="none" w:sz="0" w:space="0" w:color="auto"/>
                    <w:right w:val="none" w:sz="0" w:space="0" w:color="auto"/>
                  </w:divBdr>
                  <w:divsChild>
                    <w:div w:id="127455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127325">
          <w:marLeft w:val="0"/>
          <w:marRight w:val="0"/>
          <w:marTop w:val="0"/>
          <w:marBottom w:val="0"/>
          <w:divBdr>
            <w:top w:val="single" w:sz="6" w:space="4" w:color="auto"/>
            <w:left w:val="single" w:sz="6" w:space="4" w:color="auto"/>
            <w:bottom w:val="single" w:sz="6" w:space="4" w:color="auto"/>
            <w:right w:val="single" w:sz="6" w:space="4" w:color="auto"/>
          </w:divBdr>
          <w:divsChild>
            <w:div w:id="687830430">
              <w:marLeft w:val="0"/>
              <w:marRight w:val="0"/>
              <w:marTop w:val="0"/>
              <w:marBottom w:val="0"/>
              <w:divBdr>
                <w:top w:val="none" w:sz="0" w:space="0" w:color="auto"/>
                <w:left w:val="none" w:sz="0" w:space="0" w:color="auto"/>
                <w:bottom w:val="none" w:sz="0" w:space="0" w:color="auto"/>
                <w:right w:val="none" w:sz="0" w:space="0" w:color="auto"/>
              </w:divBdr>
              <w:divsChild>
                <w:div w:id="44442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606377">
      <w:bodyDiv w:val="1"/>
      <w:marLeft w:val="0"/>
      <w:marRight w:val="0"/>
      <w:marTop w:val="0"/>
      <w:marBottom w:val="0"/>
      <w:divBdr>
        <w:top w:val="none" w:sz="0" w:space="0" w:color="auto"/>
        <w:left w:val="none" w:sz="0" w:space="0" w:color="auto"/>
        <w:bottom w:val="none" w:sz="0" w:space="0" w:color="auto"/>
        <w:right w:val="none" w:sz="0" w:space="0" w:color="auto"/>
      </w:divBdr>
      <w:divsChild>
        <w:div w:id="150758105">
          <w:marLeft w:val="0"/>
          <w:marRight w:val="0"/>
          <w:marTop w:val="0"/>
          <w:marBottom w:val="0"/>
          <w:divBdr>
            <w:top w:val="single" w:sz="6" w:space="4" w:color="ABABAB"/>
            <w:left w:val="single" w:sz="6" w:space="4" w:color="ABABAB"/>
            <w:bottom w:val="single" w:sz="6" w:space="4" w:color="ABABAB"/>
            <w:right w:val="single" w:sz="6" w:space="4" w:color="ABABAB"/>
          </w:divBdr>
          <w:divsChild>
            <w:div w:id="1421173016">
              <w:marLeft w:val="0"/>
              <w:marRight w:val="0"/>
              <w:marTop w:val="0"/>
              <w:marBottom w:val="0"/>
              <w:divBdr>
                <w:top w:val="none" w:sz="0" w:space="0" w:color="auto"/>
                <w:left w:val="none" w:sz="0" w:space="0" w:color="auto"/>
                <w:bottom w:val="none" w:sz="0" w:space="0" w:color="auto"/>
                <w:right w:val="none" w:sz="0" w:space="0" w:color="auto"/>
              </w:divBdr>
              <w:divsChild>
                <w:div w:id="122583991">
                  <w:marLeft w:val="0"/>
                  <w:marRight w:val="0"/>
                  <w:marTop w:val="0"/>
                  <w:marBottom w:val="0"/>
                  <w:divBdr>
                    <w:top w:val="none" w:sz="0" w:space="0" w:color="auto"/>
                    <w:left w:val="none" w:sz="0" w:space="0" w:color="auto"/>
                    <w:bottom w:val="none" w:sz="0" w:space="0" w:color="auto"/>
                    <w:right w:val="none" w:sz="0" w:space="0" w:color="auto"/>
                  </w:divBdr>
                  <w:divsChild>
                    <w:div w:id="74935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429640">
          <w:marLeft w:val="0"/>
          <w:marRight w:val="0"/>
          <w:marTop w:val="0"/>
          <w:marBottom w:val="0"/>
          <w:divBdr>
            <w:top w:val="single" w:sz="6" w:space="4" w:color="auto"/>
            <w:left w:val="single" w:sz="6" w:space="4" w:color="auto"/>
            <w:bottom w:val="single" w:sz="6" w:space="4" w:color="auto"/>
            <w:right w:val="single" w:sz="6" w:space="4" w:color="auto"/>
          </w:divBdr>
          <w:divsChild>
            <w:div w:id="1504391393">
              <w:marLeft w:val="0"/>
              <w:marRight w:val="0"/>
              <w:marTop w:val="0"/>
              <w:marBottom w:val="0"/>
              <w:divBdr>
                <w:top w:val="none" w:sz="0" w:space="0" w:color="auto"/>
                <w:left w:val="none" w:sz="0" w:space="0" w:color="auto"/>
                <w:bottom w:val="none" w:sz="0" w:space="0" w:color="auto"/>
                <w:right w:val="none" w:sz="0" w:space="0" w:color="auto"/>
              </w:divBdr>
              <w:divsChild>
                <w:div w:id="1394111719">
                  <w:marLeft w:val="0"/>
                  <w:marRight w:val="0"/>
                  <w:marTop w:val="0"/>
                  <w:marBottom w:val="0"/>
                  <w:divBdr>
                    <w:top w:val="none" w:sz="0" w:space="0" w:color="auto"/>
                    <w:left w:val="none" w:sz="0" w:space="0" w:color="auto"/>
                    <w:bottom w:val="none" w:sz="0" w:space="0" w:color="auto"/>
                    <w:right w:val="none" w:sz="0" w:space="0" w:color="auto"/>
                  </w:divBdr>
                  <w:divsChild>
                    <w:div w:id="1517500132">
                      <w:marLeft w:val="0"/>
                      <w:marRight w:val="0"/>
                      <w:marTop w:val="0"/>
                      <w:marBottom w:val="0"/>
                      <w:divBdr>
                        <w:top w:val="single" w:sz="6" w:space="0" w:color="CFCFCF"/>
                        <w:left w:val="single" w:sz="6" w:space="0" w:color="CFCFCF"/>
                        <w:bottom w:val="single" w:sz="6" w:space="0" w:color="CFCFCF"/>
                        <w:right w:val="single" w:sz="6" w:space="0" w:color="CFCFCF"/>
                      </w:divBdr>
                      <w:divsChild>
                        <w:div w:id="1306932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4210800">
      <w:bodyDiv w:val="1"/>
      <w:marLeft w:val="0"/>
      <w:marRight w:val="0"/>
      <w:marTop w:val="0"/>
      <w:marBottom w:val="0"/>
      <w:divBdr>
        <w:top w:val="none" w:sz="0" w:space="0" w:color="auto"/>
        <w:left w:val="none" w:sz="0" w:space="0" w:color="auto"/>
        <w:bottom w:val="none" w:sz="0" w:space="0" w:color="auto"/>
        <w:right w:val="none" w:sz="0" w:space="0" w:color="auto"/>
      </w:divBdr>
      <w:divsChild>
        <w:div w:id="603879862">
          <w:marLeft w:val="0"/>
          <w:marRight w:val="0"/>
          <w:marTop w:val="0"/>
          <w:marBottom w:val="0"/>
          <w:divBdr>
            <w:top w:val="single" w:sz="6" w:space="4" w:color="ABABAB"/>
            <w:left w:val="single" w:sz="6" w:space="4" w:color="ABABAB"/>
            <w:bottom w:val="single" w:sz="6" w:space="4" w:color="ABABAB"/>
            <w:right w:val="single" w:sz="6" w:space="4" w:color="ABABAB"/>
          </w:divBdr>
          <w:divsChild>
            <w:div w:id="1662780884">
              <w:marLeft w:val="0"/>
              <w:marRight w:val="0"/>
              <w:marTop w:val="0"/>
              <w:marBottom w:val="0"/>
              <w:divBdr>
                <w:top w:val="none" w:sz="0" w:space="0" w:color="auto"/>
                <w:left w:val="none" w:sz="0" w:space="0" w:color="auto"/>
                <w:bottom w:val="none" w:sz="0" w:space="0" w:color="auto"/>
                <w:right w:val="none" w:sz="0" w:space="0" w:color="auto"/>
              </w:divBdr>
              <w:divsChild>
                <w:div w:id="194081589">
                  <w:marLeft w:val="0"/>
                  <w:marRight w:val="0"/>
                  <w:marTop w:val="0"/>
                  <w:marBottom w:val="0"/>
                  <w:divBdr>
                    <w:top w:val="none" w:sz="0" w:space="0" w:color="auto"/>
                    <w:left w:val="none" w:sz="0" w:space="0" w:color="auto"/>
                    <w:bottom w:val="none" w:sz="0" w:space="0" w:color="auto"/>
                    <w:right w:val="none" w:sz="0" w:space="0" w:color="auto"/>
                  </w:divBdr>
                  <w:divsChild>
                    <w:div w:id="33280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1520067">
          <w:marLeft w:val="0"/>
          <w:marRight w:val="0"/>
          <w:marTop w:val="0"/>
          <w:marBottom w:val="0"/>
          <w:divBdr>
            <w:top w:val="single" w:sz="6" w:space="4" w:color="auto"/>
            <w:left w:val="single" w:sz="6" w:space="4" w:color="auto"/>
            <w:bottom w:val="single" w:sz="6" w:space="4" w:color="auto"/>
            <w:right w:val="single" w:sz="6" w:space="4" w:color="auto"/>
          </w:divBdr>
          <w:divsChild>
            <w:div w:id="582959390">
              <w:marLeft w:val="0"/>
              <w:marRight w:val="0"/>
              <w:marTop w:val="0"/>
              <w:marBottom w:val="0"/>
              <w:divBdr>
                <w:top w:val="none" w:sz="0" w:space="0" w:color="auto"/>
                <w:left w:val="none" w:sz="0" w:space="0" w:color="auto"/>
                <w:bottom w:val="none" w:sz="0" w:space="0" w:color="auto"/>
                <w:right w:val="none" w:sz="0" w:space="0" w:color="auto"/>
              </w:divBdr>
              <w:divsChild>
                <w:div w:id="1761295705">
                  <w:marLeft w:val="0"/>
                  <w:marRight w:val="0"/>
                  <w:marTop w:val="0"/>
                  <w:marBottom w:val="0"/>
                  <w:divBdr>
                    <w:top w:val="none" w:sz="0" w:space="0" w:color="auto"/>
                    <w:left w:val="none" w:sz="0" w:space="0" w:color="auto"/>
                    <w:bottom w:val="none" w:sz="0" w:space="0" w:color="auto"/>
                    <w:right w:val="none" w:sz="0" w:space="0" w:color="auto"/>
                  </w:divBdr>
                  <w:divsChild>
                    <w:div w:id="1934624087">
                      <w:marLeft w:val="0"/>
                      <w:marRight w:val="0"/>
                      <w:marTop w:val="0"/>
                      <w:marBottom w:val="0"/>
                      <w:divBdr>
                        <w:top w:val="single" w:sz="6" w:space="0" w:color="CFCFCF"/>
                        <w:left w:val="single" w:sz="6" w:space="0" w:color="CFCFCF"/>
                        <w:bottom w:val="single" w:sz="6" w:space="0" w:color="CFCFCF"/>
                        <w:right w:val="single" w:sz="6" w:space="0" w:color="CFCFCF"/>
                      </w:divBdr>
                      <w:divsChild>
                        <w:div w:id="182658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3377317">
      <w:bodyDiv w:val="1"/>
      <w:marLeft w:val="0"/>
      <w:marRight w:val="0"/>
      <w:marTop w:val="0"/>
      <w:marBottom w:val="0"/>
      <w:divBdr>
        <w:top w:val="none" w:sz="0" w:space="0" w:color="auto"/>
        <w:left w:val="none" w:sz="0" w:space="0" w:color="auto"/>
        <w:bottom w:val="none" w:sz="0" w:space="0" w:color="auto"/>
        <w:right w:val="none" w:sz="0" w:space="0" w:color="auto"/>
      </w:divBdr>
    </w:div>
    <w:div w:id="1153134480">
      <w:bodyDiv w:val="1"/>
      <w:marLeft w:val="0"/>
      <w:marRight w:val="0"/>
      <w:marTop w:val="0"/>
      <w:marBottom w:val="0"/>
      <w:divBdr>
        <w:top w:val="none" w:sz="0" w:space="0" w:color="auto"/>
        <w:left w:val="none" w:sz="0" w:space="0" w:color="auto"/>
        <w:bottom w:val="none" w:sz="0" w:space="0" w:color="auto"/>
        <w:right w:val="none" w:sz="0" w:space="0" w:color="auto"/>
      </w:divBdr>
      <w:divsChild>
        <w:div w:id="1286346797">
          <w:marLeft w:val="0"/>
          <w:marRight w:val="0"/>
          <w:marTop w:val="0"/>
          <w:marBottom w:val="0"/>
          <w:divBdr>
            <w:top w:val="none" w:sz="0" w:space="0" w:color="auto"/>
            <w:left w:val="none" w:sz="0" w:space="0" w:color="auto"/>
            <w:bottom w:val="none" w:sz="0" w:space="0" w:color="auto"/>
            <w:right w:val="none" w:sz="0" w:space="0" w:color="auto"/>
          </w:divBdr>
          <w:divsChild>
            <w:div w:id="914710016">
              <w:marLeft w:val="0"/>
              <w:marRight w:val="0"/>
              <w:marTop w:val="0"/>
              <w:marBottom w:val="0"/>
              <w:divBdr>
                <w:top w:val="none" w:sz="0" w:space="0" w:color="auto"/>
                <w:left w:val="none" w:sz="0" w:space="0" w:color="auto"/>
                <w:bottom w:val="none" w:sz="0" w:space="0" w:color="auto"/>
                <w:right w:val="none" w:sz="0" w:space="0" w:color="auto"/>
              </w:divBdr>
              <w:divsChild>
                <w:div w:id="1116945353">
                  <w:marLeft w:val="0"/>
                  <w:marRight w:val="0"/>
                  <w:marTop w:val="0"/>
                  <w:marBottom w:val="0"/>
                  <w:divBdr>
                    <w:top w:val="single" w:sz="6" w:space="0" w:color="CFCFCF"/>
                    <w:left w:val="single" w:sz="6" w:space="0" w:color="CFCFCF"/>
                    <w:bottom w:val="single" w:sz="6" w:space="0" w:color="CFCFCF"/>
                    <w:right w:val="single" w:sz="6" w:space="0" w:color="CFCFCF"/>
                  </w:divBdr>
                  <w:divsChild>
                    <w:div w:id="204925337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 w:id="1038702833">
          <w:marLeft w:val="0"/>
          <w:marRight w:val="0"/>
          <w:marTop w:val="0"/>
          <w:marBottom w:val="0"/>
          <w:divBdr>
            <w:top w:val="none" w:sz="0" w:space="0" w:color="auto"/>
            <w:left w:val="none" w:sz="0" w:space="0" w:color="auto"/>
            <w:bottom w:val="none" w:sz="0" w:space="0" w:color="auto"/>
            <w:right w:val="none" w:sz="0" w:space="0" w:color="auto"/>
          </w:divBdr>
          <w:divsChild>
            <w:div w:id="1871142833">
              <w:marLeft w:val="0"/>
              <w:marRight w:val="0"/>
              <w:marTop w:val="0"/>
              <w:marBottom w:val="0"/>
              <w:divBdr>
                <w:top w:val="none" w:sz="0" w:space="0" w:color="auto"/>
                <w:left w:val="none" w:sz="0" w:space="0" w:color="auto"/>
                <w:bottom w:val="none" w:sz="0" w:space="0" w:color="auto"/>
                <w:right w:val="none" w:sz="0" w:space="0" w:color="auto"/>
              </w:divBdr>
              <w:divsChild>
                <w:div w:id="1502041684">
                  <w:marLeft w:val="0"/>
                  <w:marRight w:val="0"/>
                  <w:marTop w:val="0"/>
                  <w:marBottom w:val="0"/>
                  <w:divBdr>
                    <w:top w:val="none" w:sz="0" w:space="0" w:color="auto"/>
                    <w:left w:val="none" w:sz="0" w:space="0" w:color="auto"/>
                    <w:bottom w:val="none" w:sz="0" w:space="0" w:color="auto"/>
                    <w:right w:val="none" w:sz="0" w:space="0" w:color="auto"/>
                  </w:divBdr>
                  <w:divsChild>
                    <w:div w:id="475030160">
                      <w:marLeft w:val="0"/>
                      <w:marRight w:val="0"/>
                      <w:marTop w:val="0"/>
                      <w:marBottom w:val="0"/>
                      <w:divBdr>
                        <w:top w:val="none" w:sz="0" w:space="0" w:color="auto"/>
                        <w:left w:val="none" w:sz="0" w:space="0" w:color="auto"/>
                        <w:bottom w:val="none" w:sz="0" w:space="0" w:color="auto"/>
                        <w:right w:val="none" w:sz="0" w:space="0" w:color="auto"/>
                      </w:divBdr>
                      <w:divsChild>
                        <w:div w:id="211740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1311599">
      <w:bodyDiv w:val="1"/>
      <w:marLeft w:val="0"/>
      <w:marRight w:val="0"/>
      <w:marTop w:val="0"/>
      <w:marBottom w:val="0"/>
      <w:divBdr>
        <w:top w:val="none" w:sz="0" w:space="0" w:color="auto"/>
        <w:left w:val="none" w:sz="0" w:space="0" w:color="auto"/>
        <w:bottom w:val="none" w:sz="0" w:space="0" w:color="auto"/>
        <w:right w:val="none" w:sz="0" w:space="0" w:color="auto"/>
      </w:divBdr>
      <w:divsChild>
        <w:div w:id="171650154">
          <w:marLeft w:val="0"/>
          <w:marRight w:val="0"/>
          <w:marTop w:val="0"/>
          <w:marBottom w:val="0"/>
          <w:divBdr>
            <w:top w:val="single" w:sz="6" w:space="4" w:color="ABABAB"/>
            <w:left w:val="single" w:sz="6" w:space="4" w:color="ABABAB"/>
            <w:bottom w:val="single" w:sz="6" w:space="4" w:color="ABABAB"/>
            <w:right w:val="single" w:sz="6" w:space="4" w:color="ABABAB"/>
          </w:divBdr>
          <w:divsChild>
            <w:div w:id="575476861">
              <w:marLeft w:val="0"/>
              <w:marRight w:val="0"/>
              <w:marTop w:val="0"/>
              <w:marBottom w:val="0"/>
              <w:divBdr>
                <w:top w:val="none" w:sz="0" w:space="0" w:color="auto"/>
                <w:left w:val="none" w:sz="0" w:space="0" w:color="auto"/>
                <w:bottom w:val="none" w:sz="0" w:space="0" w:color="auto"/>
                <w:right w:val="none" w:sz="0" w:space="0" w:color="auto"/>
              </w:divBdr>
              <w:divsChild>
                <w:div w:id="1676690447">
                  <w:marLeft w:val="0"/>
                  <w:marRight w:val="0"/>
                  <w:marTop w:val="0"/>
                  <w:marBottom w:val="0"/>
                  <w:divBdr>
                    <w:top w:val="none" w:sz="0" w:space="0" w:color="auto"/>
                    <w:left w:val="none" w:sz="0" w:space="0" w:color="auto"/>
                    <w:bottom w:val="none" w:sz="0" w:space="0" w:color="auto"/>
                    <w:right w:val="none" w:sz="0" w:space="0" w:color="auto"/>
                  </w:divBdr>
                  <w:divsChild>
                    <w:div w:id="116844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062051">
          <w:marLeft w:val="0"/>
          <w:marRight w:val="0"/>
          <w:marTop w:val="0"/>
          <w:marBottom w:val="0"/>
          <w:divBdr>
            <w:top w:val="single" w:sz="6" w:space="4" w:color="auto"/>
            <w:left w:val="single" w:sz="6" w:space="4" w:color="auto"/>
            <w:bottom w:val="single" w:sz="6" w:space="4" w:color="auto"/>
            <w:right w:val="single" w:sz="6" w:space="4" w:color="auto"/>
          </w:divBdr>
          <w:divsChild>
            <w:div w:id="1626887486">
              <w:marLeft w:val="0"/>
              <w:marRight w:val="0"/>
              <w:marTop w:val="0"/>
              <w:marBottom w:val="0"/>
              <w:divBdr>
                <w:top w:val="none" w:sz="0" w:space="0" w:color="auto"/>
                <w:left w:val="none" w:sz="0" w:space="0" w:color="auto"/>
                <w:bottom w:val="none" w:sz="0" w:space="0" w:color="auto"/>
                <w:right w:val="none" w:sz="0" w:space="0" w:color="auto"/>
              </w:divBdr>
              <w:divsChild>
                <w:div w:id="1742672696">
                  <w:marLeft w:val="0"/>
                  <w:marRight w:val="0"/>
                  <w:marTop w:val="0"/>
                  <w:marBottom w:val="0"/>
                  <w:divBdr>
                    <w:top w:val="none" w:sz="0" w:space="0" w:color="auto"/>
                    <w:left w:val="none" w:sz="0" w:space="0" w:color="auto"/>
                    <w:bottom w:val="none" w:sz="0" w:space="0" w:color="auto"/>
                    <w:right w:val="none" w:sz="0" w:space="0" w:color="auto"/>
                  </w:divBdr>
                  <w:divsChild>
                    <w:div w:id="1253003506">
                      <w:marLeft w:val="0"/>
                      <w:marRight w:val="0"/>
                      <w:marTop w:val="0"/>
                      <w:marBottom w:val="0"/>
                      <w:divBdr>
                        <w:top w:val="single" w:sz="6" w:space="0" w:color="CFCFCF"/>
                        <w:left w:val="single" w:sz="6" w:space="0" w:color="CFCFCF"/>
                        <w:bottom w:val="single" w:sz="6" w:space="0" w:color="CFCFCF"/>
                        <w:right w:val="single" w:sz="6" w:space="0" w:color="CFCFCF"/>
                      </w:divBdr>
                      <w:divsChild>
                        <w:div w:id="19086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51849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5.emf"/><Relationship Id="rId21" Type="http://schemas.openxmlformats.org/officeDocument/2006/relationships/image" Target="media/image16.emf"/><Relationship Id="rId22" Type="http://schemas.openxmlformats.org/officeDocument/2006/relationships/image" Target="media/image17.emf"/><Relationship Id="rId23" Type="http://schemas.openxmlformats.org/officeDocument/2006/relationships/image" Target="media/image18.png"/><Relationship Id="rId24" Type="http://schemas.openxmlformats.org/officeDocument/2006/relationships/image" Target="media/image19.emf"/><Relationship Id="rId25" Type="http://schemas.openxmlformats.org/officeDocument/2006/relationships/image" Target="media/image20.png"/><Relationship Id="rId26" Type="http://schemas.openxmlformats.org/officeDocument/2006/relationships/image" Target="media/image21.emf"/><Relationship Id="rId27" Type="http://schemas.openxmlformats.org/officeDocument/2006/relationships/image" Target="media/image22.emf"/><Relationship Id="rId28" Type="http://schemas.openxmlformats.org/officeDocument/2006/relationships/image" Target="media/image23.emf"/><Relationship Id="rId29" Type="http://schemas.openxmlformats.org/officeDocument/2006/relationships/image" Target="media/image24.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5.emf"/><Relationship Id="rId31" Type="http://schemas.openxmlformats.org/officeDocument/2006/relationships/image" Target="media/image26.emf"/><Relationship Id="rId32" Type="http://schemas.openxmlformats.org/officeDocument/2006/relationships/image" Target="media/image27.emf"/><Relationship Id="rId9" Type="http://schemas.openxmlformats.org/officeDocument/2006/relationships/image" Target="media/image4.emf"/><Relationship Id="rId6" Type="http://schemas.openxmlformats.org/officeDocument/2006/relationships/image" Target="media/image1.emf"/><Relationship Id="rId7" Type="http://schemas.openxmlformats.org/officeDocument/2006/relationships/image" Target="media/image2.emf"/><Relationship Id="rId8" Type="http://schemas.openxmlformats.org/officeDocument/2006/relationships/image" Target="media/image3.png"/><Relationship Id="rId33" Type="http://schemas.openxmlformats.org/officeDocument/2006/relationships/image" Target="media/image28.tiff"/><Relationship Id="rId34" Type="http://schemas.openxmlformats.org/officeDocument/2006/relationships/image" Target="media/image29.tiff"/><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5.emf"/><Relationship Id="rId11" Type="http://schemas.openxmlformats.org/officeDocument/2006/relationships/image" Target="media/image6.png"/><Relationship Id="rId12" Type="http://schemas.openxmlformats.org/officeDocument/2006/relationships/image" Target="media/image7.emf"/><Relationship Id="rId13" Type="http://schemas.openxmlformats.org/officeDocument/2006/relationships/image" Target="media/image8.tiff"/><Relationship Id="rId14" Type="http://schemas.openxmlformats.org/officeDocument/2006/relationships/image" Target="media/image9.png"/><Relationship Id="rId15" Type="http://schemas.openxmlformats.org/officeDocument/2006/relationships/image" Target="media/image10.emf"/><Relationship Id="rId16" Type="http://schemas.openxmlformats.org/officeDocument/2006/relationships/image" Target="media/image11.emf"/><Relationship Id="rId17" Type="http://schemas.openxmlformats.org/officeDocument/2006/relationships/image" Target="media/image12.emf"/><Relationship Id="rId18" Type="http://schemas.openxmlformats.org/officeDocument/2006/relationships/image" Target="media/image13.emf"/><Relationship Id="rId19" Type="http://schemas.openxmlformats.org/officeDocument/2006/relationships/image" Target="media/image1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268B6ADF-08D5-1F4C-9A12-F42074804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 Work File D_479878376.tmp</Template>
  <TotalTime>113</TotalTime>
  <Pages>16</Pages>
  <Words>1680</Words>
  <Characters>9578</Characters>
  <Application>Microsoft Macintosh Word</Application>
  <DocSecurity>0</DocSecurity>
  <Lines>79</Lines>
  <Paragraphs>22</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
      <vt:lpstr>Background and problem statement</vt:lpstr>
      <vt:lpstr>Exploratory Data Analysis</vt:lpstr>
      <vt:lpstr>Data clean up </vt:lpstr>
      <vt:lpstr>Setting the Prediction target. </vt:lpstr>
      <vt:lpstr>Machine learning</vt:lpstr>
      <vt:lpstr>Summary of Results</vt:lpstr>
    </vt:vector>
  </TitlesOfParts>
  <LinksUpToDate>false</LinksUpToDate>
  <CharactersWithSpaces>11236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milind kulkarni</dc:creator>
  <cp:keywords/>
  <dc:description/>
  <cp:lastModifiedBy>milind kulkarni</cp:lastModifiedBy>
  <cp:revision>5</cp:revision>
  <dcterms:created xsi:type="dcterms:W3CDTF">2018-03-03T04:49:00Z</dcterms:created>
  <dcterms:modified xsi:type="dcterms:W3CDTF">2018-03-06T04:57:00Z</dcterms:modified>
</cp:coreProperties>
</file>